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text/>
      </w:sdtPr>
      <w:sdtContent>
        <w:p w14:paraId="525D0DAB" w14:textId="2D0EAE16" w:rsidR="009008D8" w:rsidRPr="006E5651" w:rsidRDefault="00691E08" w:rsidP="00190D75">
          <w:pPr>
            <w:rPr>
              <w:lang w:val="en-US"/>
            </w:rPr>
          </w:pPr>
          <w:r>
            <w:t>Flix-Media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B07B56" w14:paraId="79ED5462" w14:textId="77777777" w:rsidTr="005D4E24">
        <w:tc>
          <w:tcPr>
            <w:tcW w:w="1601" w:type="dxa"/>
          </w:tcPr>
          <w:p w14:paraId="56E23DAC" w14:textId="77777777" w:rsidR="009008D8" w:rsidRPr="007A0E59" w:rsidRDefault="009008D8" w:rsidP="00432C51">
            <w:pPr>
              <w:pStyle w:val="Geenafstand"/>
            </w:pPr>
            <w:r w:rsidRPr="007A0E59">
              <w:t>Versienummer:</w:t>
            </w:r>
          </w:p>
        </w:tc>
        <w:bookmarkStart w:id="0" w:name="Versienummer"/>
        <w:tc>
          <w:tcPr>
            <w:tcW w:w="4536" w:type="dxa"/>
          </w:tcPr>
          <w:p w14:paraId="4064E68C" w14:textId="6B68BE8B" w:rsidR="009008D8" w:rsidRPr="006E5651" w:rsidRDefault="00B901B6" w:rsidP="00432C51">
            <w:pPr>
              <w:pStyle w:val="Geenafstand"/>
              <w:rPr>
                <w:lang w:val="en-US"/>
              </w:rPr>
            </w:pPr>
            <w:sdt>
              <w:sdtPr>
                <w:alias w:val="Versienummer"/>
                <w:tag w:val="Version"/>
                <w:id w:val="-193926220"/>
                <w:placeholder>
                  <w:docPart w:val="5CAAFEB3A0A741A4ABA6BF7F02AC1E57"/>
                </w:placeholder>
                <w:text/>
              </w:sdtPr>
              <w:sdtContent>
                <w:r w:rsidR="00562E85">
                  <w:t>2</w:t>
                </w:r>
                <w:r w:rsidR="00691E08">
                  <w:t>.0</w:t>
                </w:r>
              </w:sdtContent>
            </w:sdt>
            <w:bookmarkEnd w:id="0"/>
          </w:p>
        </w:tc>
      </w:tr>
      <w:tr w:rsidR="009008D8" w:rsidRPr="00B07B56" w14:paraId="74880A3C" w14:textId="77777777" w:rsidTr="005D4E24">
        <w:tc>
          <w:tcPr>
            <w:tcW w:w="1601" w:type="dxa"/>
          </w:tcPr>
          <w:p w14:paraId="20CB3767" w14:textId="77777777" w:rsidR="009008D8" w:rsidRPr="007A0E59" w:rsidRDefault="009008D8" w:rsidP="00432C51">
            <w:pPr>
              <w:pStyle w:val="Geenafstand"/>
            </w:pPr>
            <w:r w:rsidRPr="007A0E59">
              <w:t>Auteur(s):</w:t>
            </w:r>
          </w:p>
        </w:tc>
        <w:bookmarkStart w:id="1" w:name="Auteurs"/>
        <w:tc>
          <w:tcPr>
            <w:tcW w:w="4536" w:type="dxa"/>
          </w:tcPr>
          <w:p w14:paraId="2F193160" w14:textId="7843C3B1" w:rsidR="009008D8" w:rsidRPr="006E5651" w:rsidRDefault="00432C51" w:rsidP="00432C51">
            <w:pPr>
              <w:pStyle w:val="Geenafstand"/>
              <w:rPr>
                <w:lang w:val="en-US"/>
              </w:rPr>
            </w:pPr>
            <w:sdt>
              <w:sdtPr>
                <w:alias w:val="Naam van de auteur"/>
                <w:tag w:val="Authors"/>
                <w:id w:val="1931920483"/>
                <w:placeholder>
                  <w:docPart w:val="C32E1727DBE040CA8A7DD4FE1C915193"/>
                </w:placeholder>
                <w:text/>
              </w:sdtPr>
              <w:sdtContent>
                <w:r w:rsidR="00691E08">
                  <w:t>Dylan van der Horst</w:t>
                </w:r>
              </w:sdtContent>
            </w:sdt>
            <w:bookmarkEnd w:id="1"/>
          </w:p>
        </w:tc>
      </w:tr>
      <w:tr w:rsidR="009008D8" w:rsidRPr="00B07B56" w14:paraId="115A7578" w14:textId="77777777" w:rsidTr="005D4E24">
        <w:tc>
          <w:tcPr>
            <w:tcW w:w="1601" w:type="dxa"/>
          </w:tcPr>
          <w:p w14:paraId="21FDA240" w14:textId="77777777" w:rsidR="009008D8" w:rsidRPr="007A0E59" w:rsidRDefault="009008D8" w:rsidP="00432C51">
            <w:pPr>
              <w:pStyle w:val="Geenafstand"/>
            </w:pPr>
            <w:r w:rsidRPr="007A0E59">
              <w:t>Datum:</w:t>
            </w:r>
          </w:p>
        </w:tc>
        <w:tc>
          <w:tcPr>
            <w:tcW w:w="4536" w:type="dxa"/>
          </w:tcPr>
          <w:p w14:paraId="1A462DDF" w14:textId="6D081021" w:rsidR="009008D8" w:rsidRPr="006E5651" w:rsidRDefault="00497501" w:rsidP="00432C51">
            <w:pPr>
              <w:pStyle w:val="Geenafstand"/>
              <w:rPr>
                <w:lang w:val="en-US"/>
              </w:rPr>
            </w:pPr>
            <w:sdt>
              <w:sdtPr>
                <w:rPr>
                  <w:b/>
                </w:rPr>
                <w:alias w:val="Datum"/>
                <w:tag w:val="Date"/>
                <w:id w:val="-1127611690"/>
                <w:placeholder>
                  <w:docPart w:val="4223FA98B4E44396A6F21E36515CF2CB"/>
                </w:placeholder>
                <w:text/>
              </w:sdtPr>
              <w:sdtContent>
                <w:r w:rsidRPr="00497501">
                  <w:rPr>
                    <w:b/>
                  </w:rPr>
                  <w:t>2022-06-16</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426E0840" w:rsidR="008A2B7E" w:rsidRPr="007A0E59" w:rsidRDefault="00B07B56" w:rsidP="00AF55D5">
            <w:pPr>
              <w:pStyle w:val="Geenafstand"/>
              <w:jc w:val="center"/>
              <w:rPr>
                <w:b w:val="0"/>
              </w:rPr>
            </w:pPr>
            <w:r>
              <w:rPr>
                <w:b w:val="0"/>
              </w:rPr>
              <w:t>2022</w:t>
            </w:r>
            <w:r w:rsidR="00B843E3" w:rsidRPr="007A0E59">
              <w:rPr>
                <w:b w:val="0"/>
              </w:rPr>
              <w:t>-</w:t>
            </w:r>
            <w:r>
              <w:rPr>
                <w:b w:val="0"/>
              </w:rPr>
              <w:t>05</w:t>
            </w:r>
            <w:r w:rsidR="00B843E3" w:rsidRPr="007A0E59">
              <w:rPr>
                <w:b w:val="0"/>
              </w:rPr>
              <w:t>-</w:t>
            </w:r>
            <w:r>
              <w:rPr>
                <w:b w:val="0"/>
              </w:rPr>
              <w:t>11</w:t>
            </w:r>
          </w:p>
        </w:tc>
        <w:tc>
          <w:tcPr>
            <w:tcW w:w="788" w:type="dxa"/>
          </w:tcPr>
          <w:p w14:paraId="04F790F2" w14:textId="56E1B362" w:rsidR="008A2B7E" w:rsidRPr="007A0E59" w:rsidRDefault="00B07B56"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8803BDA" w14:textId="3622E6BC" w:rsidR="008A2B7E" w:rsidRPr="007A0E59" w:rsidRDefault="00B07B56" w:rsidP="008A2B7E">
            <w:pPr>
              <w:pStyle w:val="Geenafstand"/>
              <w:cnfStyle w:val="000000100000" w:firstRow="0" w:lastRow="0" w:firstColumn="0" w:lastColumn="0" w:oddVBand="0" w:evenVBand="0" w:oddHBand="1" w:evenHBand="0" w:firstRowFirstColumn="0" w:firstRowLastColumn="0" w:lastRowFirstColumn="0" w:lastRowLastColumn="0"/>
            </w:pPr>
            <w:r>
              <w:t>Dylan</w:t>
            </w:r>
            <w:r w:rsidR="00562E85">
              <w:t xml:space="preserve"> van der Horst</w:t>
            </w:r>
          </w:p>
        </w:tc>
        <w:tc>
          <w:tcPr>
            <w:tcW w:w="5339" w:type="dxa"/>
          </w:tcPr>
          <w:p w14:paraId="5A84ECEA" w14:textId="6CB7546F" w:rsidR="008A2B7E" w:rsidRPr="007A0E59" w:rsidRDefault="00B07B56" w:rsidP="008A2B7E">
            <w:pPr>
              <w:pStyle w:val="Geenafstand"/>
              <w:cnfStyle w:val="000000100000" w:firstRow="0" w:lastRow="0" w:firstColumn="0" w:lastColumn="0" w:oddVBand="0" w:evenVBand="0" w:oddHBand="1" w:evenHBand="0" w:firstRowFirstColumn="0" w:firstRowLastColumn="0" w:lastRowFirstColumn="0" w:lastRowLastColumn="0"/>
            </w:pPr>
            <w:r>
              <w:t>-</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0DC6F32" w:rsidR="008A2B7E" w:rsidRPr="007A0E59" w:rsidRDefault="00562E85" w:rsidP="00AF55D5">
            <w:pPr>
              <w:pStyle w:val="Geenafstand"/>
              <w:jc w:val="center"/>
              <w:rPr>
                <w:b w:val="0"/>
              </w:rPr>
            </w:pPr>
            <w:r>
              <w:rPr>
                <w:b w:val="0"/>
              </w:rPr>
              <w:t>2022-06-16</w:t>
            </w:r>
          </w:p>
        </w:tc>
        <w:tc>
          <w:tcPr>
            <w:tcW w:w="788" w:type="dxa"/>
          </w:tcPr>
          <w:p w14:paraId="4F864483" w14:textId="08218EC5" w:rsidR="008A2B7E" w:rsidRPr="007A0E59" w:rsidRDefault="00497501"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962" w:type="dxa"/>
          </w:tcPr>
          <w:p w14:paraId="6CFF3CFD" w14:textId="1A19BE95" w:rsidR="008A2B7E" w:rsidRPr="007A0E59" w:rsidRDefault="00497501" w:rsidP="008A2B7E">
            <w:pPr>
              <w:pStyle w:val="Geenafstand"/>
              <w:cnfStyle w:val="000000000000" w:firstRow="0" w:lastRow="0" w:firstColumn="0" w:lastColumn="0" w:oddVBand="0" w:evenVBand="0" w:oddHBand="0" w:evenHBand="0" w:firstRowFirstColumn="0" w:firstRowLastColumn="0" w:lastRowFirstColumn="0" w:lastRowLastColumn="0"/>
            </w:pPr>
            <w:r>
              <w:t>Dylan van der Horst &amp; kevin Rommens</w:t>
            </w:r>
          </w:p>
        </w:tc>
        <w:tc>
          <w:tcPr>
            <w:tcW w:w="5339" w:type="dxa"/>
          </w:tcPr>
          <w:p w14:paraId="16D3A93A" w14:textId="249DEEA3" w:rsidR="008A2B7E" w:rsidRPr="007A0E59" w:rsidRDefault="00497501" w:rsidP="008A2B7E">
            <w:pPr>
              <w:pStyle w:val="Geenafstand"/>
              <w:cnfStyle w:val="000000000000" w:firstRow="0" w:lastRow="0" w:firstColumn="0" w:lastColumn="0" w:oddVBand="0" w:evenVBand="0" w:oddHBand="0" w:evenHBand="0" w:firstRowFirstColumn="0" w:firstRowLastColumn="0" w:lastRowFirstColumn="0" w:lastRowLastColumn="0"/>
            </w:pPr>
            <w:r>
              <w:t>Naar aanleiding van de comments het bestand verbeterd</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564D82">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564D82">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564D82">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564D82">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564D82">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564D82">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564D82">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564D82">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20926720"/>
      <w:r w:rsidRPr="007A0E59">
        <w:t>Over het project en de opdrachtgever</w:t>
      </w:r>
      <w:bookmarkEnd w:id="8"/>
      <w:bookmarkEnd w:id="9"/>
    </w:p>
    <w:p w14:paraId="48777CD2" w14:textId="335C2BBA" w:rsidR="00740F0F" w:rsidRDefault="00740F0F" w:rsidP="6FF9492E">
      <w:pPr>
        <w:pStyle w:val="SPLinfo"/>
        <w:rPr>
          <w:rFonts w:ascii="Calibri" w:hAnsi="Calibri" w:cs="Calibri"/>
          <w:i w:val="0"/>
          <w:color w:val="0D0D0D" w:themeColor="text1" w:themeTint="F2"/>
        </w:rPr>
      </w:pPr>
      <w:bookmarkStart w:id="10" w:name="_Toc2080251"/>
      <w:r w:rsidRPr="6FF9492E">
        <w:rPr>
          <w:rFonts w:ascii="Calibri" w:hAnsi="Calibri" w:cs="Calibri"/>
          <w:i w:val="0"/>
          <w:color w:val="000000" w:themeColor="text1"/>
        </w:rPr>
        <w:t xml:space="preserve">Ons contactpersoon is Benjamin Porobic. Het bedrijf waarvoor dit project wordt uitgevoerd is ROC ter AA, dat is een school in Helmond, dat ligt aan de Keizerin Marialaan. Je hebt daar verschillende opleidingen, zoals ICT waarvoor wij dit project maken. </w:t>
      </w:r>
      <w:r w:rsidRPr="6FF9492E">
        <w:rPr>
          <w:rFonts w:ascii="Calibri" w:hAnsi="Calibri" w:cs="Calibri"/>
          <w:i w:val="0"/>
          <w:color w:val="0D0D0D" w:themeColor="text1" w:themeTint="F2"/>
        </w:rPr>
        <w:t xml:space="preserve">Ons product/project is een website die we in ~10 weken moesten maken en af moesten hebben. Het is een website gecentreerd op de verschillende media die voor ons zullen liggen, vandaar de naam “FlixMedia”. Je kan hier artikelen over films, games etc bekijken, en recensies achterlaten op de artikelen. </w:t>
      </w:r>
    </w:p>
    <w:p w14:paraId="32575A8D" w14:textId="73A031DD" w:rsidR="00740F0F" w:rsidRDefault="00740F0F" w:rsidP="6FF9492E">
      <w:pPr>
        <w:pStyle w:val="SPLinfo"/>
        <w:rPr>
          <w:rFonts w:ascii="Calibri" w:hAnsi="Calibri" w:cs="Calibri"/>
          <w:i w:val="0"/>
          <w:color w:val="0D0D0D" w:themeColor="text1" w:themeTint="F2"/>
        </w:rPr>
      </w:pPr>
      <w:r w:rsidRPr="6FF9492E">
        <w:rPr>
          <w:rFonts w:ascii="Calibri" w:hAnsi="Calibri" w:cs="Calibri"/>
          <w:i w:val="0"/>
          <w:color w:val="0D0D0D" w:themeColor="text1" w:themeTint="F2"/>
        </w:rPr>
        <w:t>Ook is er nog een Shoutbox (chat) waarmee je met andere mensen kan praten, dit kan prive – een op een, of het kan met meerdere verschillende mensen op in globale chat.</w:t>
      </w:r>
    </w:p>
    <w:p w14:paraId="1C811380" w14:textId="77777777" w:rsidR="00302DD0" w:rsidRPr="007A0E59" w:rsidRDefault="00302DD0" w:rsidP="00302DD0">
      <w:pPr>
        <w:pStyle w:val="Kop1"/>
      </w:pPr>
      <w:bookmarkStart w:id="11" w:name="_Toc20926721"/>
      <w:r w:rsidRPr="007A0E59">
        <w:t>Actoren</w:t>
      </w:r>
      <w:bookmarkEnd w:id="10"/>
      <w:bookmarkEnd w:id="11"/>
    </w:p>
    <w:p w14:paraId="1ED5DBB6" w14:textId="4CEEF181" w:rsidR="00302DD0" w:rsidRPr="00A52DF9" w:rsidRDefault="000942B9" w:rsidP="11E2E848">
      <w:pPr>
        <w:pStyle w:val="SPLinfo"/>
        <w:rPr>
          <w:i w:val="0"/>
        </w:rPr>
      </w:pPr>
      <w:r>
        <w:rPr>
          <w:i w:val="0"/>
        </w:rPr>
        <w:t>De enige rol die er is is de gast, als een van ons zou willen inloggen kan hij/zij dit gewoon doen doormiddel van een normaal account aan te maken</w:t>
      </w:r>
      <w:r w:rsidR="00B3506E">
        <w:rPr>
          <w:i w:val="0"/>
        </w:rPr>
        <w:t>.</w:t>
      </w:r>
    </w:p>
    <w:p w14:paraId="0D5A902A" w14:textId="77777777" w:rsidR="0015692D" w:rsidRPr="007A0E59"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0D461409" w:rsidR="00302DD0" w:rsidRPr="00A52DF9" w:rsidRDefault="00691E08" w:rsidP="00183F75">
      <w:pPr>
        <w:pStyle w:val="SPLinfo"/>
        <w:rPr>
          <w:i w:val="0"/>
          <w:iCs/>
        </w:rPr>
      </w:pPr>
      <w:r w:rsidRPr="00A52DF9">
        <w:rPr>
          <w:i w:val="0"/>
          <w:iCs/>
        </w:rPr>
        <w:t>De website moet met behulp van databases de nieuwste films,</w:t>
      </w:r>
      <w:r w:rsidRPr="4B94923F">
        <w:rPr>
          <w:i w:val="0"/>
        </w:rPr>
        <w:t xml:space="preserve"> </w:t>
      </w:r>
      <w:r w:rsidRPr="00A52DF9">
        <w:rPr>
          <w:i w:val="0"/>
          <w:iCs/>
        </w:rPr>
        <w:t>series,</w:t>
      </w:r>
      <w:r w:rsidRPr="58F7A504">
        <w:rPr>
          <w:i w:val="0"/>
        </w:rPr>
        <w:t xml:space="preserve"> </w:t>
      </w:r>
      <w:r w:rsidRPr="00A52DF9">
        <w:rPr>
          <w:i w:val="0"/>
          <w:iCs/>
        </w:rPr>
        <w:t xml:space="preserve">muziek en games laten zien. Hieronder kunnen mensen berichten </w:t>
      </w:r>
      <w:r w:rsidR="00B33D26" w:rsidRPr="00A52DF9">
        <w:rPr>
          <w:i w:val="0"/>
          <w:iCs/>
        </w:rPr>
        <w:t>achterlaten als recensies en een rating geven. Verder zijn er aparte tabs voor ieder onderwerp(films, series, muziek, games) zodat het uit de database word gefilterd. Mensen kunnen ook met elkaar chatten in de main chat op de homepagina.</w:t>
      </w:r>
    </w:p>
    <w:p w14:paraId="36246F46" w14:textId="6BABBDD6" w:rsidR="00793C80" w:rsidRPr="00A52DF9" w:rsidRDefault="004D20EB" w:rsidP="00E53DBF">
      <w:pPr>
        <w:pStyle w:val="Kop2"/>
        <w:rPr>
          <w:iCs/>
        </w:rPr>
      </w:pPr>
      <w:bookmarkStart w:id="14" w:name="_Toc2080253"/>
      <w:bookmarkStart w:id="15" w:name="_Toc20926723"/>
      <w:r w:rsidRPr="00A52DF9">
        <w:rPr>
          <w:iCs/>
        </w:rPr>
        <w:t xml:space="preserve">Functie: </w:t>
      </w:r>
      <w:bookmarkEnd w:id="14"/>
      <w:bookmarkEnd w:id="15"/>
      <w:r w:rsidR="00E53DBF" w:rsidRPr="00A52DF9">
        <w:rPr>
          <w:iCs/>
        </w:rPr>
        <w:t>inlog</w:t>
      </w:r>
      <w:r w:rsidR="00F63034" w:rsidRPr="00A52DF9">
        <w:rPr>
          <w:iCs/>
        </w:rPr>
        <w:t>/ account aanmaken</w:t>
      </w:r>
    </w:p>
    <w:tbl>
      <w:tblPr>
        <w:tblStyle w:val="Rastertabel4-Accent1"/>
        <w:tblW w:w="0" w:type="auto"/>
        <w:tblLook w:val="0400" w:firstRow="0" w:lastRow="0" w:firstColumn="0" w:lastColumn="0" w:noHBand="0" w:noVBand="1"/>
      </w:tblPr>
      <w:tblGrid>
        <w:gridCol w:w="2405"/>
        <w:gridCol w:w="6657"/>
      </w:tblGrid>
      <w:tr w:rsidR="00793C80" w:rsidRPr="00A52DF9" w14:paraId="38B99599"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A52DF9" w:rsidRDefault="00793C80" w:rsidP="00432C51">
            <w:pPr>
              <w:pStyle w:val="SPLinfo"/>
              <w:rPr>
                <w:i w:val="0"/>
                <w:iCs/>
              </w:rPr>
            </w:pPr>
            <w:r w:rsidRPr="00A52DF9">
              <w:rPr>
                <w:i w:val="0"/>
                <w:iCs/>
              </w:rPr>
              <w:t>Naam van de functie</w:t>
            </w:r>
          </w:p>
        </w:tc>
        <w:tc>
          <w:tcPr>
            <w:tcW w:w="6657" w:type="dxa"/>
          </w:tcPr>
          <w:p w14:paraId="23B3831C" w14:textId="14CAD4E0" w:rsidR="00793C80" w:rsidRPr="00A52DF9" w:rsidRDefault="00793C80" w:rsidP="00432C51">
            <w:pPr>
              <w:pStyle w:val="SPLinfo"/>
              <w:rPr>
                <w:i w:val="0"/>
                <w:iCs/>
              </w:rPr>
            </w:pPr>
            <w:r w:rsidRPr="00A52DF9">
              <w:rPr>
                <w:i w:val="0"/>
                <w:iCs/>
              </w:rPr>
              <w:t>Inlog</w:t>
            </w:r>
            <w:r w:rsidR="00B33D26" w:rsidRPr="00A52DF9">
              <w:rPr>
                <w:i w:val="0"/>
                <w:iCs/>
              </w:rPr>
              <w:t>/ account maken</w:t>
            </w:r>
          </w:p>
        </w:tc>
      </w:tr>
      <w:tr w:rsidR="00793C80" w:rsidRPr="00A52DF9" w14:paraId="2A44AE5D" w14:textId="77777777" w:rsidTr="00432C51">
        <w:tc>
          <w:tcPr>
            <w:tcW w:w="2405" w:type="dxa"/>
          </w:tcPr>
          <w:p w14:paraId="42ACF2E9" w14:textId="77777777" w:rsidR="00793C80" w:rsidRPr="00A52DF9" w:rsidRDefault="00793C80" w:rsidP="00432C51">
            <w:pPr>
              <w:pStyle w:val="SPLinfo"/>
              <w:rPr>
                <w:i w:val="0"/>
                <w:iCs/>
              </w:rPr>
            </w:pPr>
            <w:r w:rsidRPr="00A52DF9">
              <w:rPr>
                <w:i w:val="0"/>
                <w:iCs/>
              </w:rPr>
              <w:t>Actor</w:t>
            </w:r>
          </w:p>
        </w:tc>
        <w:tc>
          <w:tcPr>
            <w:tcW w:w="6657" w:type="dxa"/>
          </w:tcPr>
          <w:p w14:paraId="7FEFB6CC" w14:textId="77777777" w:rsidR="00793C80" w:rsidRPr="00A52DF9" w:rsidRDefault="00793C80" w:rsidP="00432C51">
            <w:pPr>
              <w:pStyle w:val="SPLinfo"/>
              <w:rPr>
                <w:i w:val="0"/>
                <w:iCs/>
              </w:rPr>
            </w:pPr>
            <w:r w:rsidRPr="00A52DF9">
              <w:rPr>
                <w:i w:val="0"/>
                <w:iCs/>
              </w:rPr>
              <w:t xml:space="preserve">Admin, gebruiker </w:t>
            </w:r>
          </w:p>
        </w:tc>
      </w:tr>
      <w:tr w:rsidR="00793C80" w:rsidRPr="00A52DF9" w14:paraId="7DB971C7"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A52DF9" w:rsidRDefault="00793C80" w:rsidP="00432C51">
            <w:pPr>
              <w:pStyle w:val="SPLinfo"/>
              <w:rPr>
                <w:i w:val="0"/>
                <w:iCs/>
              </w:rPr>
            </w:pPr>
            <w:r w:rsidRPr="00A52DF9">
              <w:rPr>
                <w:i w:val="0"/>
                <w:iCs/>
              </w:rPr>
              <w:t>Preconditie</w:t>
            </w:r>
          </w:p>
        </w:tc>
        <w:tc>
          <w:tcPr>
            <w:tcW w:w="6657" w:type="dxa"/>
          </w:tcPr>
          <w:p w14:paraId="247A2A67" w14:textId="2AE635DA" w:rsidR="00793C80" w:rsidRPr="00A52DF9" w:rsidRDefault="00B33D26" w:rsidP="00432C51">
            <w:pPr>
              <w:pStyle w:val="SPLinfo"/>
              <w:rPr>
                <w:i w:val="0"/>
                <w:iCs/>
              </w:rPr>
            </w:pPr>
            <w:r w:rsidRPr="00A52DF9">
              <w:rPr>
                <w:i w:val="0"/>
                <w:iCs/>
              </w:rPr>
              <w:t>Geen account hebben of niet zijn ingelogd</w:t>
            </w:r>
            <w:r w:rsidR="00E53DBF" w:rsidRPr="00A52DF9">
              <w:rPr>
                <w:i w:val="0"/>
                <w:iCs/>
              </w:rPr>
              <w:t>.</w:t>
            </w:r>
          </w:p>
        </w:tc>
      </w:tr>
      <w:tr w:rsidR="00793C80" w:rsidRPr="00A52DF9" w14:paraId="3DA9BEB1" w14:textId="77777777" w:rsidTr="00432C51">
        <w:tc>
          <w:tcPr>
            <w:tcW w:w="2405" w:type="dxa"/>
          </w:tcPr>
          <w:p w14:paraId="4E4EE09E" w14:textId="77777777" w:rsidR="00793C80" w:rsidRPr="00A52DF9" w:rsidRDefault="00793C80" w:rsidP="00432C51">
            <w:pPr>
              <w:pStyle w:val="SPLinfo"/>
              <w:rPr>
                <w:i w:val="0"/>
                <w:iCs/>
              </w:rPr>
            </w:pPr>
            <w:r w:rsidRPr="00A52DF9">
              <w:rPr>
                <w:i w:val="0"/>
                <w:iCs/>
              </w:rPr>
              <w:t>Beschrijving</w:t>
            </w:r>
          </w:p>
        </w:tc>
        <w:tc>
          <w:tcPr>
            <w:tcW w:w="6657" w:type="dxa"/>
          </w:tcPr>
          <w:p w14:paraId="430BFB05" w14:textId="2B565ACD" w:rsidR="00793C80" w:rsidRPr="00A52DF9" w:rsidRDefault="00B33D26" w:rsidP="00432C51">
            <w:pPr>
              <w:pStyle w:val="SPLinfo"/>
              <w:rPr>
                <w:i w:val="0"/>
                <w:iCs/>
              </w:rPr>
            </w:pPr>
            <w:r w:rsidRPr="00A52DF9">
              <w:rPr>
                <w:i w:val="0"/>
                <w:iCs/>
              </w:rPr>
              <w:t>Je gegevens invoeren(naam en/of email en een wachtwoord)</w:t>
            </w:r>
            <w:r w:rsidR="00E53DBF" w:rsidRPr="00A52DF9">
              <w:rPr>
                <w:i w:val="0"/>
                <w:iCs/>
              </w:rPr>
              <w:t>.</w:t>
            </w:r>
          </w:p>
        </w:tc>
      </w:tr>
      <w:tr w:rsidR="00793C80" w:rsidRPr="00A52DF9" w14:paraId="3B13BBEA"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A52DF9" w:rsidRDefault="00793C80" w:rsidP="00432C51">
            <w:pPr>
              <w:pStyle w:val="SPLinfo"/>
              <w:rPr>
                <w:i w:val="0"/>
                <w:iCs/>
              </w:rPr>
            </w:pPr>
            <w:r w:rsidRPr="00A52DF9">
              <w:rPr>
                <w:i w:val="0"/>
                <w:iCs/>
              </w:rPr>
              <w:t>Uitzonderingen</w:t>
            </w:r>
          </w:p>
        </w:tc>
        <w:tc>
          <w:tcPr>
            <w:tcW w:w="6657" w:type="dxa"/>
          </w:tcPr>
          <w:p w14:paraId="4C0A1D52" w14:textId="5C8E186F" w:rsidR="00793C80" w:rsidRPr="00A52DF9" w:rsidRDefault="00B33D26" w:rsidP="00432C51">
            <w:pPr>
              <w:pStyle w:val="SPLinfo"/>
              <w:rPr>
                <w:i w:val="0"/>
                <w:iCs/>
              </w:rPr>
            </w:pPr>
            <w:r w:rsidRPr="00A52DF9">
              <w:rPr>
                <w:i w:val="0"/>
                <w:iCs/>
              </w:rPr>
              <w:t>Bij verkeerd ingevulde gegevens kan er niet worden ingelogd, en als het wachtwoord niet voldoet aan de eisen bij het maken van een account is het niet mogelijk om een account aan te maken.</w:t>
            </w:r>
          </w:p>
        </w:tc>
      </w:tr>
      <w:tr w:rsidR="00793C80" w:rsidRPr="00A52DF9" w14:paraId="51F04C2F" w14:textId="77777777" w:rsidTr="00432C51">
        <w:tc>
          <w:tcPr>
            <w:tcW w:w="2405" w:type="dxa"/>
          </w:tcPr>
          <w:p w14:paraId="7F1CD3C6" w14:textId="77777777" w:rsidR="00793C80" w:rsidRPr="00A52DF9" w:rsidRDefault="00793C80" w:rsidP="00432C51">
            <w:pPr>
              <w:pStyle w:val="SPLinfo"/>
              <w:rPr>
                <w:i w:val="0"/>
                <w:iCs/>
              </w:rPr>
            </w:pPr>
            <w:r w:rsidRPr="00A52DF9">
              <w:rPr>
                <w:i w:val="0"/>
                <w:iCs/>
              </w:rPr>
              <w:t>Postconditie</w:t>
            </w:r>
          </w:p>
        </w:tc>
        <w:tc>
          <w:tcPr>
            <w:tcW w:w="6657" w:type="dxa"/>
          </w:tcPr>
          <w:p w14:paraId="0FF555FC" w14:textId="1B1FBB04" w:rsidR="00793C80" w:rsidRPr="00A52DF9" w:rsidRDefault="00E53DBF" w:rsidP="00793C80">
            <w:pPr>
              <w:pStyle w:val="SPLinfo"/>
              <w:rPr>
                <w:i w:val="0"/>
                <w:iCs/>
              </w:rPr>
            </w:pPr>
            <w:r w:rsidRPr="00A52DF9">
              <w:rPr>
                <w:i w:val="0"/>
                <w:iCs/>
              </w:rPr>
              <w:t>De gebruiker is ingelogd/ de gebruiker heeft een account aangemaakt en is ingelogd.</w:t>
            </w:r>
          </w:p>
        </w:tc>
      </w:tr>
    </w:tbl>
    <w:p w14:paraId="0AA7844A" w14:textId="1D87FB36" w:rsidR="00793C80" w:rsidRPr="00A52DF9" w:rsidRDefault="00793C80" w:rsidP="00302DD0">
      <w:pPr>
        <w:pStyle w:val="Geenafstand"/>
        <w:rPr>
          <w:iCs/>
        </w:rPr>
      </w:pPr>
    </w:p>
    <w:p w14:paraId="04BD0DF4" w14:textId="63CCFA1E" w:rsidR="00E53DBF" w:rsidRPr="00A52DF9" w:rsidRDefault="00E53DBF" w:rsidP="00302DD0">
      <w:pPr>
        <w:pStyle w:val="Geenafstand"/>
        <w:rPr>
          <w:iCs/>
        </w:rPr>
      </w:pPr>
    </w:p>
    <w:p w14:paraId="49A43EBE" w14:textId="3D07E3CD" w:rsidR="00E53DBF" w:rsidRPr="00A52DF9" w:rsidRDefault="00E53DBF" w:rsidP="00302DD0">
      <w:pPr>
        <w:pStyle w:val="Geenafstand"/>
        <w:rPr>
          <w:iCs/>
        </w:rPr>
      </w:pPr>
    </w:p>
    <w:p w14:paraId="72BB1513" w14:textId="0E245F6F" w:rsidR="00E53DBF" w:rsidRPr="00A52DF9" w:rsidRDefault="00E53DBF" w:rsidP="00302DD0">
      <w:pPr>
        <w:pStyle w:val="Geenafstand"/>
        <w:rPr>
          <w:iCs/>
        </w:rPr>
      </w:pPr>
    </w:p>
    <w:p w14:paraId="246DDD99" w14:textId="25DAF9DF" w:rsidR="00E53DBF" w:rsidRPr="00A52DF9" w:rsidRDefault="00E53DBF" w:rsidP="00302DD0">
      <w:pPr>
        <w:pStyle w:val="Geenafstand"/>
        <w:rPr>
          <w:iCs/>
        </w:rPr>
      </w:pPr>
    </w:p>
    <w:p w14:paraId="5CB097D5" w14:textId="7DBDAC94" w:rsidR="00E53DBF" w:rsidRPr="00A52DF9" w:rsidRDefault="00E53DBF" w:rsidP="00302DD0">
      <w:pPr>
        <w:pStyle w:val="Geenafstand"/>
        <w:rPr>
          <w:iCs/>
        </w:rPr>
      </w:pPr>
    </w:p>
    <w:p w14:paraId="7092A0AD" w14:textId="442AF0E1" w:rsidR="00E53DBF" w:rsidRPr="00A52DF9" w:rsidRDefault="00E53DBF" w:rsidP="00302DD0">
      <w:pPr>
        <w:pStyle w:val="Geenafstand"/>
        <w:rPr>
          <w:iCs/>
        </w:rPr>
      </w:pPr>
    </w:p>
    <w:p w14:paraId="3E67AE19" w14:textId="2A8EBE10" w:rsidR="00E53DBF" w:rsidRPr="00A52DF9" w:rsidRDefault="00E53DBF" w:rsidP="00302DD0">
      <w:pPr>
        <w:pStyle w:val="Geenafstand"/>
        <w:rPr>
          <w:iCs/>
        </w:rPr>
      </w:pPr>
    </w:p>
    <w:p w14:paraId="411E4281" w14:textId="369EB46D" w:rsidR="00E53DBF" w:rsidRPr="00A52DF9" w:rsidRDefault="00E53DBF" w:rsidP="00302DD0">
      <w:pPr>
        <w:pStyle w:val="Geenafstand"/>
        <w:rPr>
          <w:iCs/>
        </w:rPr>
      </w:pPr>
    </w:p>
    <w:p w14:paraId="017C92D7" w14:textId="5BB926AA" w:rsidR="00F63034" w:rsidRPr="00A52DF9" w:rsidRDefault="00F63034" w:rsidP="00302DD0">
      <w:pPr>
        <w:pStyle w:val="Geenafstand"/>
        <w:rPr>
          <w:iCs/>
        </w:rPr>
      </w:pPr>
    </w:p>
    <w:p w14:paraId="690D3E4B" w14:textId="3C1BAAB9" w:rsidR="00F63034" w:rsidRPr="00A52DF9" w:rsidRDefault="00F63034" w:rsidP="00302DD0">
      <w:pPr>
        <w:pStyle w:val="Geenafstand"/>
        <w:rPr>
          <w:iCs/>
        </w:rPr>
      </w:pPr>
    </w:p>
    <w:p w14:paraId="0C714F21" w14:textId="71F5693F" w:rsidR="00F63034" w:rsidRPr="00A52DF9" w:rsidRDefault="00F63034" w:rsidP="00302DD0">
      <w:pPr>
        <w:pStyle w:val="Geenafstand"/>
        <w:rPr>
          <w:iCs/>
        </w:rPr>
      </w:pPr>
    </w:p>
    <w:p w14:paraId="6ED381EE" w14:textId="432C84F7" w:rsidR="00F63034" w:rsidRPr="00A52DF9" w:rsidRDefault="00F63034" w:rsidP="00302DD0">
      <w:pPr>
        <w:pStyle w:val="Geenafstand"/>
        <w:rPr>
          <w:iCs/>
        </w:rPr>
      </w:pPr>
    </w:p>
    <w:p w14:paraId="1DF5DB2A" w14:textId="77777777" w:rsidR="00F63034" w:rsidRPr="00A52DF9" w:rsidRDefault="00F63034" w:rsidP="00302DD0">
      <w:pPr>
        <w:pStyle w:val="Geenafstand"/>
        <w:rPr>
          <w:iCs/>
        </w:rPr>
      </w:pPr>
    </w:p>
    <w:p w14:paraId="73112896" w14:textId="76EE5A3B" w:rsidR="00E53DBF" w:rsidRPr="00A52DF9" w:rsidRDefault="00E53DBF" w:rsidP="00302DD0">
      <w:pPr>
        <w:pStyle w:val="Geenafstand"/>
        <w:rPr>
          <w:iCs/>
        </w:rPr>
      </w:pPr>
    </w:p>
    <w:p w14:paraId="31088F2F" w14:textId="7FF7D4E9" w:rsidR="00F63034" w:rsidRPr="00A52DF9" w:rsidRDefault="00F63034" w:rsidP="00F63034">
      <w:pPr>
        <w:pStyle w:val="Kop2"/>
        <w:rPr>
          <w:iCs/>
        </w:rPr>
      </w:pPr>
      <w:r w:rsidRPr="00A52DF9">
        <w:rPr>
          <w:iCs/>
        </w:rPr>
        <w:t>Functie: rating</w:t>
      </w:r>
    </w:p>
    <w:tbl>
      <w:tblPr>
        <w:tblStyle w:val="Rastertabel4-Accent1"/>
        <w:tblW w:w="0" w:type="auto"/>
        <w:tblLook w:val="0400" w:firstRow="0" w:lastRow="0" w:firstColumn="0" w:lastColumn="0" w:noHBand="0" w:noVBand="1"/>
      </w:tblPr>
      <w:tblGrid>
        <w:gridCol w:w="2405"/>
        <w:gridCol w:w="6657"/>
      </w:tblGrid>
      <w:tr w:rsidR="00E53DBF" w:rsidRPr="00A52DF9" w14:paraId="37FAA217"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3608CA7B" w14:textId="77777777" w:rsidR="00E53DBF" w:rsidRPr="00A52DF9" w:rsidRDefault="00E53DBF" w:rsidP="00432C51">
            <w:pPr>
              <w:pStyle w:val="SPLinfo"/>
              <w:rPr>
                <w:i w:val="0"/>
                <w:iCs/>
              </w:rPr>
            </w:pPr>
            <w:r w:rsidRPr="00A52DF9">
              <w:rPr>
                <w:i w:val="0"/>
                <w:iCs/>
              </w:rPr>
              <w:t>Naam van de functie</w:t>
            </w:r>
          </w:p>
        </w:tc>
        <w:tc>
          <w:tcPr>
            <w:tcW w:w="6657" w:type="dxa"/>
          </w:tcPr>
          <w:p w14:paraId="0A4C9B9E" w14:textId="36FC4BE8" w:rsidR="00E53DBF" w:rsidRPr="00A52DF9" w:rsidRDefault="00E53DBF" w:rsidP="00432C51">
            <w:pPr>
              <w:pStyle w:val="SPLinfo"/>
              <w:rPr>
                <w:i w:val="0"/>
                <w:iCs/>
              </w:rPr>
            </w:pPr>
            <w:r w:rsidRPr="00A52DF9">
              <w:rPr>
                <w:i w:val="0"/>
                <w:iCs/>
              </w:rPr>
              <w:t>Rating geven</w:t>
            </w:r>
          </w:p>
        </w:tc>
      </w:tr>
      <w:tr w:rsidR="00E53DBF" w:rsidRPr="00A52DF9" w14:paraId="5E4005AA" w14:textId="77777777" w:rsidTr="00432C51">
        <w:tc>
          <w:tcPr>
            <w:tcW w:w="2405" w:type="dxa"/>
          </w:tcPr>
          <w:p w14:paraId="25290DD8" w14:textId="77777777" w:rsidR="00E53DBF" w:rsidRPr="00A52DF9" w:rsidRDefault="00E53DBF" w:rsidP="00432C51">
            <w:pPr>
              <w:pStyle w:val="SPLinfo"/>
              <w:rPr>
                <w:i w:val="0"/>
                <w:iCs/>
              </w:rPr>
            </w:pPr>
            <w:r w:rsidRPr="00A52DF9">
              <w:rPr>
                <w:i w:val="0"/>
                <w:iCs/>
              </w:rPr>
              <w:t>Actor</w:t>
            </w:r>
          </w:p>
        </w:tc>
        <w:tc>
          <w:tcPr>
            <w:tcW w:w="6657" w:type="dxa"/>
          </w:tcPr>
          <w:p w14:paraId="3304E7DE" w14:textId="0DFA0F90" w:rsidR="00E53DBF" w:rsidRPr="00A52DF9" w:rsidRDefault="00E53DBF" w:rsidP="00432C51">
            <w:pPr>
              <w:pStyle w:val="SPLinfo"/>
              <w:rPr>
                <w:i w:val="0"/>
                <w:iCs/>
              </w:rPr>
            </w:pPr>
            <w:r w:rsidRPr="00A52DF9">
              <w:rPr>
                <w:i w:val="0"/>
                <w:iCs/>
              </w:rPr>
              <w:t xml:space="preserve">gebruiker </w:t>
            </w:r>
          </w:p>
        </w:tc>
      </w:tr>
      <w:tr w:rsidR="00E53DBF" w:rsidRPr="00A52DF9" w14:paraId="3AAA18B3"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592638AD" w14:textId="77777777" w:rsidR="00E53DBF" w:rsidRPr="00A52DF9" w:rsidRDefault="00E53DBF" w:rsidP="00432C51">
            <w:pPr>
              <w:pStyle w:val="SPLinfo"/>
              <w:rPr>
                <w:i w:val="0"/>
                <w:iCs/>
              </w:rPr>
            </w:pPr>
            <w:r w:rsidRPr="00A52DF9">
              <w:rPr>
                <w:i w:val="0"/>
                <w:iCs/>
              </w:rPr>
              <w:t>Preconditie</w:t>
            </w:r>
          </w:p>
        </w:tc>
        <w:tc>
          <w:tcPr>
            <w:tcW w:w="6657" w:type="dxa"/>
          </w:tcPr>
          <w:p w14:paraId="2A593099" w14:textId="17F09267" w:rsidR="00E53DBF" w:rsidRPr="00A52DF9" w:rsidRDefault="00E53DBF" w:rsidP="00432C51">
            <w:pPr>
              <w:pStyle w:val="SPLinfo"/>
              <w:rPr>
                <w:i w:val="0"/>
                <w:iCs/>
              </w:rPr>
            </w:pPr>
            <w:r w:rsidRPr="00A52DF9">
              <w:rPr>
                <w:i w:val="0"/>
                <w:iCs/>
              </w:rPr>
              <w:t>Persoon moet op de pagina zijn waar hij/zij een rating wil achterlaten</w:t>
            </w:r>
            <w:r w:rsidR="00F63034" w:rsidRPr="00A52DF9">
              <w:rPr>
                <w:i w:val="0"/>
                <w:iCs/>
              </w:rPr>
              <w:t>.</w:t>
            </w:r>
          </w:p>
        </w:tc>
      </w:tr>
      <w:tr w:rsidR="00E53DBF" w:rsidRPr="00A52DF9" w14:paraId="6C983D93" w14:textId="77777777" w:rsidTr="00432C51">
        <w:tc>
          <w:tcPr>
            <w:tcW w:w="2405" w:type="dxa"/>
          </w:tcPr>
          <w:p w14:paraId="2A8270EE" w14:textId="77777777" w:rsidR="00E53DBF" w:rsidRPr="00A52DF9" w:rsidRDefault="00E53DBF" w:rsidP="00432C51">
            <w:pPr>
              <w:pStyle w:val="SPLinfo"/>
              <w:rPr>
                <w:i w:val="0"/>
                <w:iCs/>
              </w:rPr>
            </w:pPr>
            <w:r w:rsidRPr="00A52DF9">
              <w:rPr>
                <w:i w:val="0"/>
                <w:iCs/>
              </w:rPr>
              <w:t>Beschrijving</w:t>
            </w:r>
          </w:p>
        </w:tc>
        <w:tc>
          <w:tcPr>
            <w:tcW w:w="6657" w:type="dxa"/>
          </w:tcPr>
          <w:p w14:paraId="6933357F" w14:textId="2D39A80C" w:rsidR="00E53DBF" w:rsidRPr="00A52DF9" w:rsidRDefault="00E53DBF" w:rsidP="00432C51">
            <w:pPr>
              <w:pStyle w:val="SPLinfo"/>
              <w:rPr>
                <w:i w:val="0"/>
                <w:iCs/>
              </w:rPr>
            </w:pPr>
            <w:r w:rsidRPr="00A52DF9">
              <w:rPr>
                <w:i w:val="0"/>
                <w:iCs/>
              </w:rPr>
              <w:t>De persoon kan een rating achterlaten met sterren( 5 sterren het beste, 1 het slechtste)</w:t>
            </w:r>
            <w:r w:rsidR="00F63034" w:rsidRPr="00A52DF9">
              <w:rPr>
                <w:i w:val="0"/>
                <w:iCs/>
              </w:rPr>
              <w:t>.</w:t>
            </w:r>
          </w:p>
        </w:tc>
      </w:tr>
      <w:tr w:rsidR="00E53DBF" w:rsidRPr="00A52DF9" w14:paraId="6F5D5255"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277F1495" w14:textId="77777777" w:rsidR="00E53DBF" w:rsidRPr="00A52DF9" w:rsidRDefault="00E53DBF" w:rsidP="00432C51">
            <w:pPr>
              <w:pStyle w:val="SPLinfo"/>
              <w:rPr>
                <w:i w:val="0"/>
                <w:iCs/>
              </w:rPr>
            </w:pPr>
            <w:r w:rsidRPr="00A52DF9">
              <w:rPr>
                <w:i w:val="0"/>
                <w:iCs/>
              </w:rPr>
              <w:t>Uitzonderingen</w:t>
            </w:r>
          </w:p>
        </w:tc>
        <w:tc>
          <w:tcPr>
            <w:tcW w:w="6657" w:type="dxa"/>
          </w:tcPr>
          <w:p w14:paraId="51456C6C" w14:textId="032D47AF" w:rsidR="00E53DBF" w:rsidRPr="00A52DF9" w:rsidRDefault="00E53DBF" w:rsidP="00432C51">
            <w:pPr>
              <w:pStyle w:val="SPLinfo"/>
              <w:rPr>
                <w:i w:val="0"/>
                <w:iCs/>
              </w:rPr>
            </w:pPr>
            <w:r w:rsidRPr="00A52DF9">
              <w:rPr>
                <w:i w:val="0"/>
                <w:iCs/>
              </w:rPr>
              <w:t>Als de persoon niet op de sterren klikt komt er geen rating</w:t>
            </w:r>
            <w:r w:rsidR="00F63034" w:rsidRPr="00A52DF9">
              <w:rPr>
                <w:i w:val="0"/>
                <w:iCs/>
              </w:rPr>
              <w:t>.</w:t>
            </w:r>
          </w:p>
        </w:tc>
      </w:tr>
      <w:tr w:rsidR="00E53DBF" w:rsidRPr="00A52DF9" w14:paraId="7B65C0BA" w14:textId="77777777" w:rsidTr="00432C51">
        <w:tc>
          <w:tcPr>
            <w:tcW w:w="2405" w:type="dxa"/>
          </w:tcPr>
          <w:p w14:paraId="6A2C84AE" w14:textId="77777777" w:rsidR="00E53DBF" w:rsidRPr="00A52DF9" w:rsidRDefault="00E53DBF" w:rsidP="00432C51">
            <w:pPr>
              <w:pStyle w:val="SPLinfo"/>
              <w:rPr>
                <w:i w:val="0"/>
                <w:iCs/>
              </w:rPr>
            </w:pPr>
            <w:r w:rsidRPr="00A52DF9">
              <w:rPr>
                <w:i w:val="0"/>
                <w:iCs/>
              </w:rPr>
              <w:t>Postconditie</w:t>
            </w:r>
          </w:p>
        </w:tc>
        <w:tc>
          <w:tcPr>
            <w:tcW w:w="6657" w:type="dxa"/>
          </w:tcPr>
          <w:p w14:paraId="48EB0684" w14:textId="428D8B5F" w:rsidR="00E53DBF" w:rsidRPr="00A52DF9" w:rsidRDefault="00E53DBF" w:rsidP="00432C51">
            <w:pPr>
              <w:pStyle w:val="SPLinfo"/>
              <w:rPr>
                <w:i w:val="0"/>
                <w:iCs/>
              </w:rPr>
            </w:pPr>
            <w:r w:rsidRPr="00A52DF9">
              <w:rPr>
                <w:i w:val="0"/>
                <w:iCs/>
              </w:rPr>
              <w:t>De rating is geplaatst en anderen kunnen zien wat voor rating je hebt gegeven.</w:t>
            </w:r>
          </w:p>
        </w:tc>
      </w:tr>
    </w:tbl>
    <w:p w14:paraId="21402CF0" w14:textId="61AFE4A8" w:rsidR="00E53DBF" w:rsidRPr="00A52DF9" w:rsidRDefault="00E53DBF" w:rsidP="00302DD0">
      <w:pPr>
        <w:pStyle w:val="Geenafstand"/>
        <w:rPr>
          <w:iCs/>
        </w:rPr>
      </w:pPr>
    </w:p>
    <w:p w14:paraId="67CD3C27" w14:textId="6BCD8C2B" w:rsidR="00F63034" w:rsidRPr="00A52DF9" w:rsidRDefault="00F63034" w:rsidP="00F63034">
      <w:pPr>
        <w:pStyle w:val="Kop2"/>
        <w:rPr>
          <w:iCs/>
        </w:rPr>
      </w:pPr>
      <w:r w:rsidRPr="00A52DF9">
        <w:rPr>
          <w:iCs/>
        </w:rPr>
        <w:t>Functie: algemene chat</w:t>
      </w:r>
    </w:p>
    <w:tbl>
      <w:tblPr>
        <w:tblStyle w:val="Rastertabel4-Accent1"/>
        <w:tblW w:w="0" w:type="auto"/>
        <w:tblLook w:val="0400" w:firstRow="0" w:lastRow="0" w:firstColumn="0" w:lastColumn="0" w:noHBand="0" w:noVBand="1"/>
      </w:tblPr>
      <w:tblGrid>
        <w:gridCol w:w="2405"/>
        <w:gridCol w:w="6657"/>
      </w:tblGrid>
      <w:tr w:rsidR="00E53DBF" w:rsidRPr="00A52DF9" w14:paraId="3F69D1F2"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3BE3951F" w14:textId="77777777" w:rsidR="00E53DBF" w:rsidRPr="00A52DF9" w:rsidRDefault="00E53DBF" w:rsidP="00432C51">
            <w:pPr>
              <w:pStyle w:val="SPLinfo"/>
              <w:rPr>
                <w:i w:val="0"/>
                <w:iCs/>
              </w:rPr>
            </w:pPr>
            <w:r w:rsidRPr="00A52DF9">
              <w:rPr>
                <w:i w:val="0"/>
                <w:iCs/>
              </w:rPr>
              <w:t>Naam van de functie</w:t>
            </w:r>
          </w:p>
        </w:tc>
        <w:tc>
          <w:tcPr>
            <w:tcW w:w="6657" w:type="dxa"/>
          </w:tcPr>
          <w:p w14:paraId="24DCA31A" w14:textId="4A2322CA" w:rsidR="00E53DBF" w:rsidRPr="00A52DF9" w:rsidRDefault="00F63034" w:rsidP="00432C51">
            <w:pPr>
              <w:pStyle w:val="SPLinfo"/>
              <w:rPr>
                <w:i w:val="0"/>
                <w:iCs/>
              </w:rPr>
            </w:pPr>
            <w:r w:rsidRPr="00A52DF9">
              <w:rPr>
                <w:i w:val="0"/>
                <w:iCs/>
              </w:rPr>
              <w:t>Algemene chat</w:t>
            </w:r>
          </w:p>
        </w:tc>
      </w:tr>
      <w:tr w:rsidR="00E53DBF" w:rsidRPr="00A52DF9" w14:paraId="063F20B0" w14:textId="77777777" w:rsidTr="00432C51">
        <w:tc>
          <w:tcPr>
            <w:tcW w:w="2405" w:type="dxa"/>
          </w:tcPr>
          <w:p w14:paraId="59A7FEEA" w14:textId="77777777" w:rsidR="00E53DBF" w:rsidRPr="00A52DF9" w:rsidRDefault="00E53DBF" w:rsidP="00432C51">
            <w:pPr>
              <w:pStyle w:val="SPLinfo"/>
              <w:rPr>
                <w:i w:val="0"/>
                <w:iCs/>
              </w:rPr>
            </w:pPr>
            <w:r w:rsidRPr="00A52DF9">
              <w:rPr>
                <w:i w:val="0"/>
                <w:iCs/>
              </w:rPr>
              <w:t>Actor</w:t>
            </w:r>
          </w:p>
        </w:tc>
        <w:tc>
          <w:tcPr>
            <w:tcW w:w="6657" w:type="dxa"/>
          </w:tcPr>
          <w:p w14:paraId="1CEB3439" w14:textId="5958E413" w:rsidR="00E53DBF" w:rsidRPr="00A52DF9" w:rsidRDefault="00E53DBF" w:rsidP="00432C51">
            <w:pPr>
              <w:pStyle w:val="SPLinfo"/>
              <w:rPr>
                <w:i w:val="0"/>
                <w:iCs/>
              </w:rPr>
            </w:pPr>
            <w:r w:rsidRPr="00A52DF9">
              <w:rPr>
                <w:i w:val="0"/>
                <w:iCs/>
              </w:rPr>
              <w:t xml:space="preserve">gebruiker </w:t>
            </w:r>
          </w:p>
        </w:tc>
      </w:tr>
      <w:tr w:rsidR="00E53DBF" w:rsidRPr="00A52DF9" w14:paraId="66E45A76"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3ED5B955" w14:textId="77777777" w:rsidR="00E53DBF" w:rsidRPr="00A52DF9" w:rsidRDefault="00E53DBF" w:rsidP="00432C51">
            <w:pPr>
              <w:pStyle w:val="SPLinfo"/>
              <w:rPr>
                <w:i w:val="0"/>
                <w:iCs/>
              </w:rPr>
            </w:pPr>
            <w:r w:rsidRPr="00A52DF9">
              <w:rPr>
                <w:i w:val="0"/>
                <w:iCs/>
              </w:rPr>
              <w:t>Preconditie</w:t>
            </w:r>
          </w:p>
        </w:tc>
        <w:tc>
          <w:tcPr>
            <w:tcW w:w="6657" w:type="dxa"/>
          </w:tcPr>
          <w:p w14:paraId="2833D0F7" w14:textId="018D8526" w:rsidR="00E53DBF" w:rsidRPr="00A52DF9" w:rsidRDefault="00F63034" w:rsidP="00432C51">
            <w:pPr>
              <w:pStyle w:val="SPLinfo"/>
              <w:rPr>
                <w:i w:val="0"/>
                <w:iCs/>
              </w:rPr>
            </w:pPr>
            <w:r w:rsidRPr="00A52DF9">
              <w:rPr>
                <w:i w:val="0"/>
                <w:iCs/>
              </w:rPr>
              <w:t>Je moet ingelogd zijn op een account om iets in de chat te kunnen typen.</w:t>
            </w:r>
          </w:p>
        </w:tc>
      </w:tr>
      <w:tr w:rsidR="00E53DBF" w:rsidRPr="00A52DF9" w14:paraId="2C8F8BBF" w14:textId="77777777" w:rsidTr="00432C51">
        <w:tc>
          <w:tcPr>
            <w:tcW w:w="2405" w:type="dxa"/>
          </w:tcPr>
          <w:p w14:paraId="616F4CB0" w14:textId="77777777" w:rsidR="00E53DBF" w:rsidRPr="00A52DF9" w:rsidRDefault="00E53DBF" w:rsidP="00432C51">
            <w:pPr>
              <w:pStyle w:val="SPLinfo"/>
              <w:rPr>
                <w:i w:val="0"/>
                <w:iCs/>
              </w:rPr>
            </w:pPr>
            <w:r w:rsidRPr="00A52DF9">
              <w:rPr>
                <w:i w:val="0"/>
                <w:iCs/>
              </w:rPr>
              <w:t>Beschrijving</w:t>
            </w:r>
          </w:p>
        </w:tc>
        <w:tc>
          <w:tcPr>
            <w:tcW w:w="6657" w:type="dxa"/>
          </w:tcPr>
          <w:p w14:paraId="05DDE464" w14:textId="664F0C08" w:rsidR="00E53DBF" w:rsidRPr="00A52DF9" w:rsidRDefault="00F63034" w:rsidP="00432C51">
            <w:pPr>
              <w:pStyle w:val="SPLinfo"/>
              <w:rPr>
                <w:i w:val="0"/>
                <w:iCs/>
              </w:rPr>
            </w:pPr>
            <w:r w:rsidRPr="00A52DF9">
              <w:rPr>
                <w:i w:val="0"/>
                <w:iCs/>
              </w:rPr>
              <w:t>Een algemene chat op de homepage waarbij mensen kunnen praten over de nieuwste films, series, muziek en games.</w:t>
            </w:r>
          </w:p>
        </w:tc>
      </w:tr>
      <w:tr w:rsidR="00E53DBF" w:rsidRPr="00A52DF9" w14:paraId="7C56F41D"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19F0F9CD" w14:textId="77777777" w:rsidR="00E53DBF" w:rsidRPr="00A52DF9" w:rsidRDefault="00E53DBF" w:rsidP="00432C51">
            <w:pPr>
              <w:pStyle w:val="SPLinfo"/>
              <w:rPr>
                <w:i w:val="0"/>
                <w:iCs/>
              </w:rPr>
            </w:pPr>
            <w:r w:rsidRPr="00A52DF9">
              <w:rPr>
                <w:i w:val="0"/>
                <w:iCs/>
              </w:rPr>
              <w:t>Uitzonderingen</w:t>
            </w:r>
          </w:p>
        </w:tc>
        <w:tc>
          <w:tcPr>
            <w:tcW w:w="6657" w:type="dxa"/>
          </w:tcPr>
          <w:p w14:paraId="4CABF807" w14:textId="03CB2F2B" w:rsidR="00E53DBF" w:rsidRPr="00A52DF9" w:rsidRDefault="00F63034" w:rsidP="00432C51">
            <w:pPr>
              <w:pStyle w:val="SPLinfo"/>
              <w:rPr>
                <w:i w:val="0"/>
                <w:iCs/>
              </w:rPr>
            </w:pPr>
            <w:r w:rsidRPr="00A52DF9">
              <w:rPr>
                <w:i w:val="0"/>
                <w:iCs/>
              </w:rPr>
              <w:t>Als je niet ingelogd bent moet je eerst inloggen, anders kan er geen bericht worden verzonden.</w:t>
            </w:r>
          </w:p>
        </w:tc>
      </w:tr>
      <w:tr w:rsidR="00E53DBF" w:rsidRPr="00A52DF9" w14:paraId="398EB79B" w14:textId="77777777" w:rsidTr="00432C51">
        <w:tc>
          <w:tcPr>
            <w:tcW w:w="2405" w:type="dxa"/>
          </w:tcPr>
          <w:p w14:paraId="2EDFF8FE" w14:textId="77777777" w:rsidR="00E53DBF" w:rsidRPr="00A52DF9" w:rsidRDefault="00E53DBF" w:rsidP="00432C51">
            <w:pPr>
              <w:pStyle w:val="SPLinfo"/>
              <w:rPr>
                <w:i w:val="0"/>
                <w:iCs/>
              </w:rPr>
            </w:pPr>
            <w:r w:rsidRPr="00A52DF9">
              <w:rPr>
                <w:i w:val="0"/>
                <w:iCs/>
              </w:rPr>
              <w:t>Postconditie</w:t>
            </w:r>
          </w:p>
        </w:tc>
        <w:tc>
          <w:tcPr>
            <w:tcW w:w="6657" w:type="dxa"/>
          </w:tcPr>
          <w:p w14:paraId="615FF6DF" w14:textId="292D7F7A" w:rsidR="00E53DBF" w:rsidRPr="00A52DF9" w:rsidRDefault="00F63034" w:rsidP="00432C51">
            <w:pPr>
              <w:pStyle w:val="SPLinfo"/>
              <w:rPr>
                <w:i w:val="0"/>
                <w:iCs/>
              </w:rPr>
            </w:pPr>
            <w:r w:rsidRPr="00A52DF9">
              <w:rPr>
                <w:i w:val="0"/>
                <w:iCs/>
              </w:rPr>
              <w:t>Het bericht is gepost op de website.</w:t>
            </w:r>
          </w:p>
        </w:tc>
      </w:tr>
    </w:tbl>
    <w:p w14:paraId="708BBD21" w14:textId="202852A3" w:rsidR="00E53DBF" w:rsidRDefault="00E53DBF" w:rsidP="00302DD0">
      <w:pPr>
        <w:pStyle w:val="Geenafstand"/>
      </w:pPr>
    </w:p>
    <w:p w14:paraId="2FA9F68A" w14:textId="1F060875" w:rsidR="00F63034" w:rsidRDefault="00F63034" w:rsidP="00F63034">
      <w:pPr>
        <w:pStyle w:val="Kop2"/>
      </w:pPr>
      <w:r w:rsidRPr="007A0E59">
        <w:t xml:space="preserve">Functie: </w:t>
      </w:r>
      <w:r w:rsidR="00F9377C">
        <w:t>reageren onder films, series, muziek en games</w:t>
      </w:r>
    </w:p>
    <w:tbl>
      <w:tblPr>
        <w:tblStyle w:val="Rastertabel4-Accent1"/>
        <w:tblW w:w="0" w:type="auto"/>
        <w:tblLook w:val="0400" w:firstRow="0" w:lastRow="0" w:firstColumn="0" w:lastColumn="0" w:noHBand="0" w:noVBand="1"/>
      </w:tblPr>
      <w:tblGrid>
        <w:gridCol w:w="2405"/>
        <w:gridCol w:w="6657"/>
      </w:tblGrid>
      <w:tr w:rsidR="00F63034" w:rsidRPr="007A0E59" w14:paraId="761DA34E"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2663D4E4" w14:textId="77777777" w:rsidR="00F63034" w:rsidRPr="007A0E59" w:rsidRDefault="00F63034" w:rsidP="00432C51">
            <w:pPr>
              <w:pStyle w:val="SPLinfo"/>
            </w:pPr>
            <w:r w:rsidRPr="007A0E59">
              <w:t>Naam van de functie</w:t>
            </w:r>
          </w:p>
        </w:tc>
        <w:tc>
          <w:tcPr>
            <w:tcW w:w="6657" w:type="dxa"/>
          </w:tcPr>
          <w:p w14:paraId="5EEAF09D" w14:textId="2BD3F260" w:rsidR="00F63034" w:rsidRPr="007A0E59" w:rsidRDefault="00F9377C" w:rsidP="00432C51">
            <w:pPr>
              <w:pStyle w:val="SPLinfo"/>
            </w:pPr>
            <w:r>
              <w:t>reageren</w:t>
            </w:r>
          </w:p>
        </w:tc>
      </w:tr>
      <w:tr w:rsidR="00F63034" w:rsidRPr="007A0E59" w14:paraId="51E521DB" w14:textId="77777777" w:rsidTr="00432C51">
        <w:tc>
          <w:tcPr>
            <w:tcW w:w="2405" w:type="dxa"/>
          </w:tcPr>
          <w:p w14:paraId="6A0ED33B" w14:textId="77777777" w:rsidR="00F63034" w:rsidRPr="007A0E59" w:rsidRDefault="00F63034" w:rsidP="00432C51">
            <w:pPr>
              <w:pStyle w:val="SPLinfo"/>
            </w:pPr>
            <w:r w:rsidRPr="007A0E59">
              <w:t>Actor</w:t>
            </w:r>
          </w:p>
        </w:tc>
        <w:tc>
          <w:tcPr>
            <w:tcW w:w="6657" w:type="dxa"/>
          </w:tcPr>
          <w:p w14:paraId="55CA6DDA" w14:textId="1C26F205" w:rsidR="00F63034" w:rsidRPr="007A0E59" w:rsidRDefault="00F9377C" w:rsidP="00432C51">
            <w:pPr>
              <w:pStyle w:val="SPLinfo"/>
            </w:pPr>
            <w:r>
              <w:t>gebruiker</w:t>
            </w:r>
            <w:r w:rsidR="00F63034">
              <w:t xml:space="preserve"> </w:t>
            </w:r>
          </w:p>
        </w:tc>
      </w:tr>
      <w:tr w:rsidR="00F63034" w:rsidRPr="007A0E59" w14:paraId="44BCD41E"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5E50AA58" w14:textId="77777777" w:rsidR="00F63034" w:rsidRPr="007A0E59" w:rsidRDefault="00F63034" w:rsidP="00432C51">
            <w:pPr>
              <w:pStyle w:val="SPLinfo"/>
            </w:pPr>
            <w:r w:rsidRPr="007A0E59">
              <w:t>Preconditie</w:t>
            </w:r>
          </w:p>
        </w:tc>
        <w:tc>
          <w:tcPr>
            <w:tcW w:w="6657" w:type="dxa"/>
          </w:tcPr>
          <w:p w14:paraId="57A3DF5D" w14:textId="590B43BE" w:rsidR="00F63034" w:rsidRPr="007A0E59" w:rsidRDefault="00F63034" w:rsidP="00432C51">
            <w:pPr>
              <w:pStyle w:val="SPLinfo"/>
            </w:pPr>
            <w:r>
              <w:t>Je moet ingelogd zijn op een account om iets in de</w:t>
            </w:r>
            <w:r w:rsidR="00F9377C">
              <w:t>ze</w:t>
            </w:r>
            <w:r>
              <w:t xml:space="preserve"> chat te kunnen typen.</w:t>
            </w:r>
          </w:p>
        </w:tc>
      </w:tr>
      <w:tr w:rsidR="00F63034" w:rsidRPr="007A0E59" w14:paraId="1F698F01" w14:textId="77777777" w:rsidTr="00432C51">
        <w:tc>
          <w:tcPr>
            <w:tcW w:w="2405" w:type="dxa"/>
          </w:tcPr>
          <w:p w14:paraId="1B225ADE" w14:textId="77777777" w:rsidR="00F63034" w:rsidRPr="007A0E59" w:rsidRDefault="00F63034" w:rsidP="00432C51">
            <w:pPr>
              <w:pStyle w:val="SPLinfo"/>
            </w:pPr>
            <w:r w:rsidRPr="007A0E59">
              <w:t>Beschrijving</w:t>
            </w:r>
          </w:p>
        </w:tc>
        <w:tc>
          <w:tcPr>
            <w:tcW w:w="6657" w:type="dxa"/>
          </w:tcPr>
          <w:p w14:paraId="1004B392" w14:textId="2CBB23AE" w:rsidR="00F63034" w:rsidRPr="007A0E59" w:rsidRDefault="00F63034" w:rsidP="00432C51">
            <w:pPr>
              <w:pStyle w:val="SPLinfo"/>
            </w:pPr>
            <w:r>
              <w:t xml:space="preserve">Een </w:t>
            </w:r>
            <w:r w:rsidR="00F9377C">
              <w:t>aparte</w:t>
            </w:r>
            <w:r>
              <w:t xml:space="preserve"> chat op de </w:t>
            </w:r>
            <w:r w:rsidR="00F9377C">
              <w:t>pagina van een bepaald onderwerp</w:t>
            </w:r>
            <w:r>
              <w:t xml:space="preserve"> waarbij mensen kunnen praten over </w:t>
            </w:r>
            <w:r w:rsidR="00F9377C">
              <w:t>dit onderwerp</w:t>
            </w:r>
            <w:r>
              <w:t>.</w:t>
            </w:r>
          </w:p>
        </w:tc>
      </w:tr>
      <w:tr w:rsidR="00F63034" w:rsidRPr="007A0E59" w14:paraId="2BC01351" w14:textId="77777777" w:rsidTr="00432C51">
        <w:trPr>
          <w:cnfStyle w:val="000000100000" w:firstRow="0" w:lastRow="0" w:firstColumn="0" w:lastColumn="0" w:oddVBand="0" w:evenVBand="0" w:oddHBand="1" w:evenHBand="0" w:firstRowFirstColumn="0" w:firstRowLastColumn="0" w:lastRowFirstColumn="0" w:lastRowLastColumn="0"/>
        </w:trPr>
        <w:tc>
          <w:tcPr>
            <w:tcW w:w="2405" w:type="dxa"/>
          </w:tcPr>
          <w:p w14:paraId="2F9FDE39" w14:textId="77777777" w:rsidR="00F63034" w:rsidRPr="007A0E59" w:rsidRDefault="00F63034" w:rsidP="00432C51">
            <w:pPr>
              <w:pStyle w:val="SPLinfo"/>
            </w:pPr>
            <w:r w:rsidRPr="007A0E59">
              <w:t>Uitzonderingen</w:t>
            </w:r>
          </w:p>
        </w:tc>
        <w:tc>
          <w:tcPr>
            <w:tcW w:w="6657" w:type="dxa"/>
          </w:tcPr>
          <w:p w14:paraId="231D07C7" w14:textId="77777777" w:rsidR="00F63034" w:rsidRPr="007A0E59" w:rsidRDefault="00F63034" w:rsidP="00432C51">
            <w:pPr>
              <w:pStyle w:val="SPLinfo"/>
            </w:pPr>
            <w:r>
              <w:t>Als je niet ingelogd bent moet je eerst inloggen, anders kan er geen bericht worden verzonden.</w:t>
            </w:r>
          </w:p>
        </w:tc>
      </w:tr>
      <w:tr w:rsidR="00F63034" w:rsidRPr="007A0E59" w14:paraId="3C891E58" w14:textId="77777777" w:rsidTr="00432C51">
        <w:tc>
          <w:tcPr>
            <w:tcW w:w="2405" w:type="dxa"/>
          </w:tcPr>
          <w:p w14:paraId="02B1E2D8" w14:textId="77777777" w:rsidR="00F63034" w:rsidRPr="007A0E59" w:rsidRDefault="00F63034" w:rsidP="00432C51">
            <w:pPr>
              <w:pStyle w:val="SPLinfo"/>
            </w:pPr>
            <w:r w:rsidRPr="007A0E59">
              <w:t>Postconditie</w:t>
            </w:r>
          </w:p>
        </w:tc>
        <w:tc>
          <w:tcPr>
            <w:tcW w:w="6657" w:type="dxa"/>
          </w:tcPr>
          <w:p w14:paraId="7D5838D4" w14:textId="58C21914" w:rsidR="00F63034" w:rsidRPr="007A0E59" w:rsidRDefault="00F63034" w:rsidP="00432C51">
            <w:pPr>
              <w:pStyle w:val="SPLinfo"/>
            </w:pPr>
            <w:r>
              <w:t>Het bericht is gepost op de website</w:t>
            </w:r>
            <w:r w:rsidR="00F9377C">
              <w:t>, op deze pagina</w:t>
            </w:r>
            <w:r>
              <w:t>.</w:t>
            </w:r>
          </w:p>
        </w:tc>
      </w:tr>
    </w:tbl>
    <w:p w14:paraId="708AD8AD" w14:textId="77777777" w:rsidR="00740F0F" w:rsidRPr="007A0E59" w:rsidRDefault="00740F0F" w:rsidP="00302DD0">
      <w:pPr>
        <w:pStyle w:val="Geenafstand"/>
      </w:pPr>
    </w:p>
    <w:p w14:paraId="65972062" w14:textId="77777777" w:rsidR="00ED1372" w:rsidRDefault="00ED1372" w:rsidP="00740F0F">
      <w:pPr>
        <w:pStyle w:val="Kop3"/>
      </w:pPr>
      <w:bookmarkStart w:id="16" w:name="_Toc2080255"/>
    </w:p>
    <w:p w14:paraId="4673C3E5" w14:textId="77777777" w:rsidR="00ED1372" w:rsidRDefault="00ED1372" w:rsidP="00740F0F">
      <w:pPr>
        <w:pStyle w:val="Kop3"/>
      </w:pPr>
    </w:p>
    <w:p w14:paraId="4239A9E3" w14:textId="77777777" w:rsidR="00ED1372" w:rsidRDefault="00ED1372" w:rsidP="00740F0F">
      <w:pPr>
        <w:pStyle w:val="Kop3"/>
      </w:pPr>
    </w:p>
    <w:p w14:paraId="16F8A634" w14:textId="77777777" w:rsidR="00ED1372" w:rsidRDefault="00ED1372" w:rsidP="00740F0F">
      <w:pPr>
        <w:pStyle w:val="Kop3"/>
      </w:pPr>
    </w:p>
    <w:p w14:paraId="71B88770" w14:textId="77777777" w:rsidR="00ED1372" w:rsidRDefault="00ED1372" w:rsidP="00740F0F">
      <w:pPr>
        <w:pStyle w:val="Kop3"/>
      </w:pPr>
    </w:p>
    <w:p w14:paraId="4445488A" w14:textId="77777777" w:rsidR="00ED1372" w:rsidRDefault="00ED1372" w:rsidP="00740F0F">
      <w:pPr>
        <w:pStyle w:val="Kop3"/>
      </w:pPr>
    </w:p>
    <w:p w14:paraId="454A516B" w14:textId="77777777" w:rsidR="00ED1372" w:rsidRPr="00ED1372" w:rsidRDefault="00ED1372" w:rsidP="00ED1372"/>
    <w:p w14:paraId="3571A94C" w14:textId="3E2C4AFB" w:rsidR="000008AB" w:rsidRPr="000008AB" w:rsidRDefault="00302DD0" w:rsidP="00740F0F">
      <w:pPr>
        <w:pStyle w:val="Kop3"/>
      </w:pPr>
      <w:r>
        <w:lastRenderedPageBreak/>
        <w:t>Wireframe</w:t>
      </w:r>
      <w:bookmarkEnd w:id="16"/>
    </w:p>
    <w:p w14:paraId="64788F57" w14:textId="77777777" w:rsidR="00302DD0" w:rsidRPr="007A0E59" w:rsidRDefault="00302DD0" w:rsidP="00302DD0">
      <w:pPr>
        <w:pStyle w:val="Geenafstand"/>
      </w:pPr>
    </w:p>
    <w:p w14:paraId="0D3AD91F" w14:textId="77777777" w:rsidR="00E82805" w:rsidRDefault="00740F0F" w:rsidP="00E82805">
      <w:pPr>
        <w:keepNext/>
        <w:jc w:val="center"/>
      </w:pPr>
      <w:r w:rsidRPr="00740F0F">
        <w:rPr>
          <w:noProof/>
        </w:rPr>
        <w:drawing>
          <wp:inline distT="0" distB="0" distL="0" distR="0" wp14:anchorId="1A7B98D3" wp14:editId="76E24913">
            <wp:extent cx="5122333" cy="3134266"/>
            <wp:effectExtent l="0" t="0" r="254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5581" cy="3166848"/>
                    </a:xfrm>
                    <a:prstGeom prst="rect">
                      <a:avLst/>
                    </a:prstGeom>
                  </pic:spPr>
                </pic:pic>
              </a:graphicData>
            </a:graphic>
          </wp:inline>
        </w:drawing>
      </w:r>
    </w:p>
    <w:p w14:paraId="4B794DCD" w14:textId="0AC664C7" w:rsidR="000779AC" w:rsidRDefault="00B31D57" w:rsidP="00E82805">
      <w:pPr>
        <w:pStyle w:val="Bijschrift"/>
        <w:jc w:val="center"/>
      </w:pPr>
      <w:r>
        <w:t xml:space="preserve">Afbeelding links boven: home </w:t>
      </w:r>
      <w:r w:rsidR="00ED1372">
        <w:t>pagina</w:t>
      </w:r>
      <w:r>
        <w:t xml:space="preserve"> </w:t>
      </w:r>
    </w:p>
    <w:p w14:paraId="73E16FD6" w14:textId="77777777" w:rsidR="00ED1372" w:rsidRDefault="00B31D57" w:rsidP="00E82805">
      <w:pPr>
        <w:pStyle w:val="Bijschrift"/>
        <w:jc w:val="center"/>
      </w:pPr>
      <w:r>
        <w:t xml:space="preserve">afbeeling </w:t>
      </w:r>
      <w:r w:rsidR="000779AC">
        <w:t>rechts boven: artikel pagina, dit zie je als je op een van de knoppen drukt op de homepag</w:t>
      </w:r>
      <w:r w:rsidR="000779AC">
        <w:t>ina</w:t>
      </w:r>
      <w:r w:rsidR="00ED1372">
        <w:t xml:space="preserve"> </w:t>
      </w:r>
    </w:p>
    <w:p w14:paraId="001FF3E5" w14:textId="5DB4053C" w:rsidR="00793C80" w:rsidRDefault="00ED1372" w:rsidP="00E82805">
      <w:pPr>
        <w:pStyle w:val="Bijschrift"/>
        <w:jc w:val="center"/>
      </w:pPr>
      <w:r>
        <w:t>afbeelding rechts onder: artikel pagina, dit zie je als je op een van de nieuwsartikelen drukt</w:t>
      </w:r>
    </w:p>
    <w:p w14:paraId="6D160C3C" w14:textId="6A070195" w:rsidR="00B31D57" w:rsidRPr="00B31D57" w:rsidRDefault="00B31D57" w:rsidP="00B31D57">
      <w:r>
        <w:tab/>
      </w:r>
      <w:r>
        <w:tab/>
      </w:r>
      <w:r>
        <w:tab/>
      </w:r>
      <w:r>
        <w:tab/>
      </w:r>
    </w:p>
    <w:p w14:paraId="64DC5242" w14:textId="77777777" w:rsidR="00793C80" w:rsidRDefault="00793C80" w:rsidP="00ED1372"/>
    <w:p w14:paraId="5E72A9E6" w14:textId="40123493" w:rsidR="00370158" w:rsidRPr="007A0E59" w:rsidRDefault="00370158" w:rsidP="00143107">
      <w:pPr>
        <w:pStyle w:val="Kop1"/>
      </w:pPr>
      <w:bookmarkStart w:id="17" w:name="_Toc2080262"/>
      <w:bookmarkStart w:id="18" w:name="_Toc20926724"/>
      <w:r w:rsidRPr="007A0E59">
        <w:lastRenderedPageBreak/>
        <w:t>Navigatiestructuur</w:t>
      </w:r>
      <w:bookmarkEnd w:id="17"/>
      <w:bookmarkEnd w:id="18"/>
    </w:p>
    <w:p w14:paraId="6FECC706" w14:textId="423D1F8D" w:rsidR="00CD2AA9" w:rsidRDefault="00D90E2E" w:rsidP="00C72A17">
      <w:pPr>
        <w:keepNext/>
        <w:jc w:val="center"/>
      </w:pPr>
      <w:r w:rsidRPr="00D90E2E">
        <w:rPr>
          <w:noProof/>
        </w:rPr>
        <w:drawing>
          <wp:inline distT="0" distB="0" distL="0" distR="0" wp14:anchorId="3DF02C4E" wp14:editId="01880750">
            <wp:extent cx="5760720" cy="4057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57650"/>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19" w:name="_Toc2080265"/>
      <w:r>
        <w:br w:type="page"/>
      </w:r>
    </w:p>
    <w:p w14:paraId="28C326E7" w14:textId="12EDF41D" w:rsidR="0015692D" w:rsidRPr="007A0E59" w:rsidRDefault="00DC10FC" w:rsidP="00DC10FC">
      <w:pPr>
        <w:pStyle w:val="Kop1"/>
      </w:pPr>
      <w:bookmarkStart w:id="20" w:name="_Toc20926725"/>
      <w:r w:rsidRPr="007A0E59">
        <w:lastRenderedPageBreak/>
        <w:t>Akkoord opdrachtgever</w:t>
      </w:r>
      <w:bookmarkEnd w:id="19"/>
      <w:bookmarkEnd w:id="20"/>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48EE" w14:textId="77777777" w:rsidR="00012901" w:rsidRDefault="00012901" w:rsidP="008A2B7E">
      <w:pPr>
        <w:spacing w:after="0" w:line="240" w:lineRule="auto"/>
      </w:pPr>
      <w:r>
        <w:separator/>
      </w:r>
    </w:p>
  </w:endnote>
  <w:endnote w:type="continuationSeparator" w:id="0">
    <w:p w14:paraId="324E9958" w14:textId="77777777" w:rsidR="00012901" w:rsidRDefault="00012901" w:rsidP="008A2B7E">
      <w:pPr>
        <w:spacing w:after="0" w:line="240" w:lineRule="auto"/>
      </w:pPr>
      <w:r>
        <w:continuationSeparator/>
      </w:r>
    </w:p>
  </w:endnote>
  <w:endnote w:type="continuationNotice" w:id="1">
    <w:p w14:paraId="7F8B1264" w14:textId="77777777" w:rsidR="004925C8" w:rsidRDefault="004925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5824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432C51"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3D822" w14:textId="77777777" w:rsidR="00012901" w:rsidRDefault="00012901" w:rsidP="008A2B7E">
      <w:pPr>
        <w:spacing w:after="0" w:line="240" w:lineRule="auto"/>
      </w:pPr>
      <w:r>
        <w:separator/>
      </w:r>
    </w:p>
  </w:footnote>
  <w:footnote w:type="continuationSeparator" w:id="0">
    <w:p w14:paraId="2BFEDA55" w14:textId="77777777" w:rsidR="00012901" w:rsidRDefault="00012901" w:rsidP="008A2B7E">
      <w:pPr>
        <w:spacing w:after="0" w:line="240" w:lineRule="auto"/>
      </w:pPr>
      <w:r>
        <w:continuationSeparator/>
      </w:r>
    </w:p>
  </w:footnote>
  <w:footnote w:type="continuationNotice" w:id="1">
    <w:p w14:paraId="16199FA9" w14:textId="77777777" w:rsidR="004925C8" w:rsidRDefault="004925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58242"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5902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2901"/>
    <w:rsid w:val="000170CE"/>
    <w:rsid w:val="0004495B"/>
    <w:rsid w:val="000521F3"/>
    <w:rsid w:val="000534B2"/>
    <w:rsid w:val="00054F7C"/>
    <w:rsid w:val="000779AC"/>
    <w:rsid w:val="00086198"/>
    <w:rsid w:val="000942B9"/>
    <w:rsid w:val="000A2F0A"/>
    <w:rsid w:val="000B7ED6"/>
    <w:rsid w:val="000C50C3"/>
    <w:rsid w:val="0010454A"/>
    <w:rsid w:val="0012351B"/>
    <w:rsid w:val="00143107"/>
    <w:rsid w:val="001502A4"/>
    <w:rsid w:val="00153E88"/>
    <w:rsid w:val="0015692D"/>
    <w:rsid w:val="00183F75"/>
    <w:rsid w:val="00190D75"/>
    <w:rsid w:val="001934C4"/>
    <w:rsid w:val="00193A3E"/>
    <w:rsid w:val="001A6A48"/>
    <w:rsid w:val="001A79BC"/>
    <w:rsid w:val="001B5082"/>
    <w:rsid w:val="001C5E44"/>
    <w:rsid w:val="001E45D8"/>
    <w:rsid w:val="001F35C0"/>
    <w:rsid w:val="00221DD0"/>
    <w:rsid w:val="002421F8"/>
    <w:rsid w:val="00287F7B"/>
    <w:rsid w:val="002C12F2"/>
    <w:rsid w:val="002C6CA9"/>
    <w:rsid w:val="002D715D"/>
    <w:rsid w:val="002F12AB"/>
    <w:rsid w:val="00302DD0"/>
    <w:rsid w:val="00340451"/>
    <w:rsid w:val="00370158"/>
    <w:rsid w:val="00382452"/>
    <w:rsid w:val="00396651"/>
    <w:rsid w:val="003A2EE7"/>
    <w:rsid w:val="003D0335"/>
    <w:rsid w:val="003D74EA"/>
    <w:rsid w:val="003E1D29"/>
    <w:rsid w:val="00432C51"/>
    <w:rsid w:val="00436361"/>
    <w:rsid w:val="00453A11"/>
    <w:rsid w:val="00464DA2"/>
    <w:rsid w:val="0046505E"/>
    <w:rsid w:val="0046597C"/>
    <w:rsid w:val="004669F7"/>
    <w:rsid w:val="00467C2A"/>
    <w:rsid w:val="00491D11"/>
    <w:rsid w:val="004925C8"/>
    <w:rsid w:val="00497501"/>
    <w:rsid w:val="004A548F"/>
    <w:rsid w:val="004B0621"/>
    <w:rsid w:val="004B0D95"/>
    <w:rsid w:val="004D20EB"/>
    <w:rsid w:val="004E522A"/>
    <w:rsid w:val="00517A25"/>
    <w:rsid w:val="00517AB2"/>
    <w:rsid w:val="00523A30"/>
    <w:rsid w:val="00530F5B"/>
    <w:rsid w:val="00543820"/>
    <w:rsid w:val="00562E85"/>
    <w:rsid w:val="00564D82"/>
    <w:rsid w:val="00573272"/>
    <w:rsid w:val="00574E73"/>
    <w:rsid w:val="00577C71"/>
    <w:rsid w:val="0058383B"/>
    <w:rsid w:val="0058638E"/>
    <w:rsid w:val="005A141A"/>
    <w:rsid w:val="005A66D9"/>
    <w:rsid w:val="005C1EC3"/>
    <w:rsid w:val="005D0910"/>
    <w:rsid w:val="005D4E24"/>
    <w:rsid w:val="005D52B8"/>
    <w:rsid w:val="0060573B"/>
    <w:rsid w:val="006351D7"/>
    <w:rsid w:val="006642D3"/>
    <w:rsid w:val="00664B01"/>
    <w:rsid w:val="00691E08"/>
    <w:rsid w:val="006924DE"/>
    <w:rsid w:val="0069447D"/>
    <w:rsid w:val="0069710F"/>
    <w:rsid w:val="006A2A88"/>
    <w:rsid w:val="006C6DD6"/>
    <w:rsid w:val="006D6969"/>
    <w:rsid w:val="006E4393"/>
    <w:rsid w:val="006E5651"/>
    <w:rsid w:val="006E7ACA"/>
    <w:rsid w:val="006F365B"/>
    <w:rsid w:val="00704456"/>
    <w:rsid w:val="0071476C"/>
    <w:rsid w:val="007408C1"/>
    <w:rsid w:val="00740F0F"/>
    <w:rsid w:val="00741E0E"/>
    <w:rsid w:val="00757023"/>
    <w:rsid w:val="0076561E"/>
    <w:rsid w:val="007657B8"/>
    <w:rsid w:val="007739E7"/>
    <w:rsid w:val="007910D0"/>
    <w:rsid w:val="00792ED6"/>
    <w:rsid w:val="00793C80"/>
    <w:rsid w:val="007A0E59"/>
    <w:rsid w:val="007A68E2"/>
    <w:rsid w:val="007B55BE"/>
    <w:rsid w:val="007C1CE4"/>
    <w:rsid w:val="007C5455"/>
    <w:rsid w:val="007F4FA8"/>
    <w:rsid w:val="008020C6"/>
    <w:rsid w:val="008156EF"/>
    <w:rsid w:val="008478EC"/>
    <w:rsid w:val="0085287A"/>
    <w:rsid w:val="00886AB9"/>
    <w:rsid w:val="00887BB0"/>
    <w:rsid w:val="00896809"/>
    <w:rsid w:val="008A2B7E"/>
    <w:rsid w:val="008A796A"/>
    <w:rsid w:val="008B5F33"/>
    <w:rsid w:val="008D71BC"/>
    <w:rsid w:val="008E7EBD"/>
    <w:rsid w:val="009008D8"/>
    <w:rsid w:val="00902DDE"/>
    <w:rsid w:val="009059A5"/>
    <w:rsid w:val="00907F82"/>
    <w:rsid w:val="00912FF7"/>
    <w:rsid w:val="00920E32"/>
    <w:rsid w:val="00925984"/>
    <w:rsid w:val="00931345"/>
    <w:rsid w:val="0093389B"/>
    <w:rsid w:val="009500EE"/>
    <w:rsid w:val="00957616"/>
    <w:rsid w:val="009625F9"/>
    <w:rsid w:val="0096379F"/>
    <w:rsid w:val="009737B0"/>
    <w:rsid w:val="00975127"/>
    <w:rsid w:val="00996DDF"/>
    <w:rsid w:val="009A5FC7"/>
    <w:rsid w:val="009B011E"/>
    <w:rsid w:val="009D7294"/>
    <w:rsid w:val="009E2E62"/>
    <w:rsid w:val="009E553C"/>
    <w:rsid w:val="009F41A2"/>
    <w:rsid w:val="00A12187"/>
    <w:rsid w:val="00A206DD"/>
    <w:rsid w:val="00A342D6"/>
    <w:rsid w:val="00A50A4E"/>
    <w:rsid w:val="00A52DF9"/>
    <w:rsid w:val="00A91270"/>
    <w:rsid w:val="00A96680"/>
    <w:rsid w:val="00AB7417"/>
    <w:rsid w:val="00AC0040"/>
    <w:rsid w:val="00AD0A54"/>
    <w:rsid w:val="00AE23A0"/>
    <w:rsid w:val="00AF55D5"/>
    <w:rsid w:val="00B07B56"/>
    <w:rsid w:val="00B11207"/>
    <w:rsid w:val="00B202A4"/>
    <w:rsid w:val="00B27DF9"/>
    <w:rsid w:val="00B31D57"/>
    <w:rsid w:val="00B33D26"/>
    <w:rsid w:val="00B3506E"/>
    <w:rsid w:val="00B41C41"/>
    <w:rsid w:val="00B4325C"/>
    <w:rsid w:val="00B4551B"/>
    <w:rsid w:val="00B843E3"/>
    <w:rsid w:val="00B901B6"/>
    <w:rsid w:val="00BA3CC7"/>
    <w:rsid w:val="00BA5332"/>
    <w:rsid w:val="00BB330A"/>
    <w:rsid w:val="00BB5D6D"/>
    <w:rsid w:val="00BC080D"/>
    <w:rsid w:val="00BF585F"/>
    <w:rsid w:val="00C11737"/>
    <w:rsid w:val="00C27281"/>
    <w:rsid w:val="00C54405"/>
    <w:rsid w:val="00C6710D"/>
    <w:rsid w:val="00C72A17"/>
    <w:rsid w:val="00C73B29"/>
    <w:rsid w:val="00C852B8"/>
    <w:rsid w:val="00C97F84"/>
    <w:rsid w:val="00CB1014"/>
    <w:rsid w:val="00CD2AA9"/>
    <w:rsid w:val="00CD31D4"/>
    <w:rsid w:val="00D0528D"/>
    <w:rsid w:val="00D16A41"/>
    <w:rsid w:val="00D73541"/>
    <w:rsid w:val="00D73DBF"/>
    <w:rsid w:val="00D84A64"/>
    <w:rsid w:val="00D90E2E"/>
    <w:rsid w:val="00DA3967"/>
    <w:rsid w:val="00DB2E3B"/>
    <w:rsid w:val="00DC10FC"/>
    <w:rsid w:val="00DC2182"/>
    <w:rsid w:val="00DC4EC1"/>
    <w:rsid w:val="00DE103D"/>
    <w:rsid w:val="00DF1178"/>
    <w:rsid w:val="00DF4D03"/>
    <w:rsid w:val="00E0464C"/>
    <w:rsid w:val="00E13067"/>
    <w:rsid w:val="00E53DBF"/>
    <w:rsid w:val="00E60B5D"/>
    <w:rsid w:val="00E72841"/>
    <w:rsid w:val="00E7326A"/>
    <w:rsid w:val="00E82805"/>
    <w:rsid w:val="00E84A1F"/>
    <w:rsid w:val="00EA0647"/>
    <w:rsid w:val="00EC7DE3"/>
    <w:rsid w:val="00ED1372"/>
    <w:rsid w:val="00ED3604"/>
    <w:rsid w:val="00F100CC"/>
    <w:rsid w:val="00F37324"/>
    <w:rsid w:val="00F43AC3"/>
    <w:rsid w:val="00F63034"/>
    <w:rsid w:val="00F74C8F"/>
    <w:rsid w:val="00F9359B"/>
    <w:rsid w:val="00F9377C"/>
    <w:rsid w:val="00FA340A"/>
    <w:rsid w:val="00FA7E3F"/>
    <w:rsid w:val="00FC3553"/>
    <w:rsid w:val="00FD107C"/>
    <w:rsid w:val="00FF77AC"/>
    <w:rsid w:val="01B0675E"/>
    <w:rsid w:val="02F8C880"/>
    <w:rsid w:val="036ABCF1"/>
    <w:rsid w:val="046E8BCB"/>
    <w:rsid w:val="04D29F64"/>
    <w:rsid w:val="05A5E3EC"/>
    <w:rsid w:val="05D60997"/>
    <w:rsid w:val="067C509D"/>
    <w:rsid w:val="0E6749B9"/>
    <w:rsid w:val="10B3150E"/>
    <w:rsid w:val="11E2E848"/>
    <w:rsid w:val="121AF781"/>
    <w:rsid w:val="12AC6D43"/>
    <w:rsid w:val="13A52769"/>
    <w:rsid w:val="13C4A8BA"/>
    <w:rsid w:val="1B4E51BF"/>
    <w:rsid w:val="1D8978BA"/>
    <w:rsid w:val="2066B9D1"/>
    <w:rsid w:val="22106B0A"/>
    <w:rsid w:val="22E6D7BB"/>
    <w:rsid w:val="23EA41EE"/>
    <w:rsid w:val="23FF1332"/>
    <w:rsid w:val="25027D65"/>
    <w:rsid w:val="27A717CB"/>
    <w:rsid w:val="2B634699"/>
    <w:rsid w:val="2D3D1D7D"/>
    <w:rsid w:val="2F58C327"/>
    <w:rsid w:val="300FAE87"/>
    <w:rsid w:val="302F2FD8"/>
    <w:rsid w:val="31B95FC0"/>
    <w:rsid w:val="34DB97C6"/>
    <w:rsid w:val="35DF01F9"/>
    <w:rsid w:val="36F73D70"/>
    <w:rsid w:val="3716BEC1"/>
    <w:rsid w:val="3A85759A"/>
    <w:rsid w:val="3EC770FB"/>
    <w:rsid w:val="404A18FF"/>
    <w:rsid w:val="40DB8EC1"/>
    <w:rsid w:val="4346DB67"/>
    <w:rsid w:val="46196C71"/>
    <w:rsid w:val="4A2E6A50"/>
    <w:rsid w:val="4B94923F"/>
    <w:rsid w:val="4C4A0FFA"/>
    <w:rsid w:val="4EB55CA0"/>
    <w:rsid w:val="4EFA538F"/>
    <w:rsid w:val="5187EDAA"/>
    <w:rsid w:val="5361C48E"/>
    <w:rsid w:val="54998156"/>
    <w:rsid w:val="54AA25B0"/>
    <w:rsid w:val="54C9A701"/>
    <w:rsid w:val="559CEB89"/>
    <w:rsid w:val="582DADCD"/>
    <w:rsid w:val="58F7A504"/>
    <w:rsid w:val="594107B4"/>
    <w:rsid w:val="5A68D4C8"/>
    <w:rsid w:val="5DCCDB94"/>
    <w:rsid w:val="5E032A33"/>
    <w:rsid w:val="6038283A"/>
    <w:rsid w:val="61F27DCD"/>
    <w:rsid w:val="6211FF1E"/>
    <w:rsid w:val="6253CDE4"/>
    <w:rsid w:val="6259C52E"/>
    <w:rsid w:val="630AB944"/>
    <w:rsid w:val="639C2F06"/>
    <w:rsid w:val="657605EA"/>
    <w:rsid w:val="6791AB94"/>
    <w:rsid w:val="6AA33F40"/>
    <w:rsid w:val="6B1533B1"/>
    <w:rsid w:val="6B45595C"/>
    <w:rsid w:val="6BA6A973"/>
    <w:rsid w:val="6F3AD5EA"/>
    <w:rsid w:val="6FF9492E"/>
    <w:rsid w:val="70531161"/>
    <w:rsid w:val="707292B2"/>
    <w:rsid w:val="722CE845"/>
    <w:rsid w:val="77D6C619"/>
    <w:rsid w:val="77EB975D"/>
    <w:rsid w:val="79A5ECF0"/>
    <w:rsid w:val="7B7FC3D4"/>
    <w:rsid w:val="7C49BB0B"/>
    <w:rsid w:val="7D9B697E"/>
    <w:rsid w:val="7EBE550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5B214"/>
  <w15:chartTrackingRefBased/>
  <w15:docId w15:val="{084EA7BA-C7CB-4384-BE65-EDF0B50E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
      <w:docPartPr>
        <w:name w:val="5CAAFEB3A0A741A4ABA6BF7F02AC1E57"/>
        <w:category>
          <w:name w:val="Algemeen"/>
          <w:gallery w:val="placeholder"/>
        </w:category>
        <w:types>
          <w:type w:val="bbPlcHdr"/>
        </w:types>
        <w:behaviors>
          <w:behavior w:val="content"/>
        </w:behaviors>
        <w:guid w:val="{58F9AB7E-9271-40B6-9051-0AC253617B6B}"/>
      </w:docPartPr>
      <w:docPartBody>
        <w:p w:rsidR="00000000" w:rsidRDefault="006D6969">
          <w:pPr>
            <w:pStyle w:val="5CAAFEB3A0A741A4ABA6BF7F02AC1E57"/>
          </w:pPr>
          <w:r w:rsidRPr="0093389B">
            <w:rPr>
              <w:rStyle w:val="Tekstvantijdelijkeaanduiding"/>
              <w:lang w:val="en-US"/>
            </w:rPr>
            <w:t>Click or tap here to enter text.</w:t>
          </w:r>
        </w:p>
      </w:docPartBody>
    </w:docPart>
    <w:docPart>
      <w:docPartPr>
        <w:name w:val="4223FA98B4E44396A6F21E36515CF2CB"/>
        <w:category>
          <w:name w:val="Algemeen"/>
          <w:gallery w:val="placeholder"/>
        </w:category>
        <w:types>
          <w:type w:val="bbPlcHdr"/>
        </w:types>
        <w:behaviors>
          <w:behavior w:val="content"/>
        </w:behaviors>
        <w:guid w:val="{08C5DD70-25EB-460C-9A53-83E34B7F3677}"/>
      </w:docPartPr>
      <w:docPartBody>
        <w:p w:rsidR="00000000" w:rsidRDefault="006D6969">
          <w:pPr>
            <w:pStyle w:val="4223FA98B4E44396A6F21E36515CF2C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4411D4"/>
    <w:rsid w:val="006D6969"/>
    <w:rsid w:val="00BD6F4E"/>
    <w:rsid w:val="00CA6F11"/>
    <w:rsid w:val="00D671FE"/>
    <w:rsid w:val="00EF776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 w:type="paragraph" w:customStyle="1" w:styleId="5CAAFEB3A0A741A4ABA6BF7F02AC1E57">
    <w:name w:val="5CAAFEB3A0A741A4ABA6BF7F02AC1E57"/>
    <w:rPr>
      <w:lang w:val="en-GB" w:eastAsia="en-GB"/>
    </w:rPr>
  </w:style>
  <w:style w:type="paragraph" w:customStyle="1" w:styleId="4223FA98B4E44396A6F21E36515CF2CB">
    <w:name w:val="4223FA98B4E44396A6F21E36515CF2C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60657656A02B4B841E1CE938EF868A" ma:contentTypeVersion="11" ma:contentTypeDescription="Een nieuw document maken." ma:contentTypeScope="" ma:versionID="fe7e15766742eb8601cefdc9e98fc20a">
  <xsd:schema xmlns:xsd="http://www.w3.org/2001/XMLSchema" xmlns:xs="http://www.w3.org/2001/XMLSchema" xmlns:p="http://schemas.microsoft.com/office/2006/metadata/properties" xmlns:ns2="0f0894e7-2260-43aa-9df2-6a5be027ca3e" xmlns:ns3="8a6a661d-8fa8-4dc7-b15b-1cc446722e55" targetNamespace="http://schemas.microsoft.com/office/2006/metadata/properties" ma:root="true" ma:fieldsID="631ac83d5a0a7506d3cbdf9d7486b7ab" ns2:_="" ns3:_="">
    <xsd:import namespace="0f0894e7-2260-43aa-9df2-6a5be027ca3e"/>
    <xsd:import namespace="8a6a661d-8fa8-4dc7-b15b-1cc446722e5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94e7-2260-43aa-9df2-6a5be027ca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661d-8fa8-4dc7-b15b-1cc446722e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d6765c0-2a59-4d4b-b785-2ca7f8c92b8a}" ma:internalName="TaxCatchAll" ma:showField="CatchAllData" ma:web="8a6a661d-8fa8-4dc7-b15b-1cc446722e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0f0894e7-2260-43aa-9df2-6a5be027ca3e" xsi:nil="true"/>
    <lcf76f155ced4ddcb4097134ff3c332f xmlns="0f0894e7-2260-43aa-9df2-6a5be027ca3e">
      <Terms xmlns="http://schemas.microsoft.com/office/infopath/2007/PartnerControls"/>
    </lcf76f155ced4ddcb4097134ff3c332f>
    <TaxCatchAll xmlns="8a6a661d-8fa8-4dc7-b15b-1cc446722e55" xsi:nil="true"/>
    <SharedWithUsers xmlns="8a6a661d-8fa8-4dc7-b15b-1cc446722e55">
      <UserInfo>
        <DisplayName>Kevin Rommens</DisplayName>
        <AccountId>90</AccountId>
        <AccountType/>
      </UserInfo>
      <UserInfo>
        <DisplayName>Dylan van der Horst</DisplayName>
        <AccountId>72</AccountId>
        <AccountType/>
      </UserInfo>
    </SharedWithUsers>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ReferenceId xmlns="0f0894e7-2260-43aa-9df2-6a5be027ca3e" xsi:nil="true"/>
    <lcf76f155ced4ddcb4097134ff3c332f xmlns="0f0894e7-2260-43aa-9df2-6a5be027ca3e">
      <Terms xmlns="http://schemas.microsoft.com/office/infopath/2007/PartnerControls"/>
    </lcf76f155ced4ddcb4097134ff3c332f>
    <TaxCatchAll xmlns="8a6a661d-8fa8-4dc7-b15b-1cc446722e55" xsi:nil="true"/>
    <SharedWithUsers xmlns="8a6a661d-8fa8-4dc7-b15b-1cc446722e55">
      <UserInfo>
        <DisplayName>Kevin Rommens</DisplayName>
        <AccountId>90</AccountId>
        <AccountType/>
      </UserInfo>
    </SharedWithUser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AD60657656A02B4B841E1CE938EF868A" ma:contentTypeVersion="11" ma:contentTypeDescription="Een nieuw document maken." ma:contentTypeScope="" ma:versionID="fe7e15766742eb8601cefdc9e98fc20a">
  <xsd:schema xmlns:xsd="http://www.w3.org/2001/XMLSchema" xmlns:xs="http://www.w3.org/2001/XMLSchema" xmlns:p="http://schemas.microsoft.com/office/2006/metadata/properties" xmlns:ns2="0f0894e7-2260-43aa-9df2-6a5be027ca3e" xmlns:ns3="8a6a661d-8fa8-4dc7-b15b-1cc446722e55" targetNamespace="http://schemas.microsoft.com/office/2006/metadata/properties" ma:root="true" ma:fieldsID="631ac83d5a0a7506d3cbdf9d7486b7ab" ns2:_="" ns3:_="">
    <xsd:import namespace="0f0894e7-2260-43aa-9df2-6a5be027ca3e"/>
    <xsd:import namespace="8a6a661d-8fa8-4dc7-b15b-1cc446722e5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94e7-2260-43aa-9df2-6a5be027ca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6a661d-8fa8-4dc7-b15b-1cc446722e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d6765c0-2a59-4d4b-b785-2ca7f8c92b8a}" ma:internalName="TaxCatchAll" ma:showField="CatchAllData" ma:web="8a6a661d-8fa8-4dc7-b15b-1cc446722e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CD019-CCBE-4196-A483-5BB632459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94e7-2260-43aa-9df2-6a5be027ca3e"/>
    <ds:schemaRef ds:uri="8a6a661d-8fa8-4dc7-b15b-1cc446722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0f0894e7-2260-43aa-9df2-6a5be027ca3e"/>
    <ds:schemaRef ds:uri="8a6a661d-8fa8-4dc7-b15b-1cc446722e55"/>
  </ds:schemaRefs>
</ds:datastoreItem>
</file>

<file path=customXml/itemProps5.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0f0894e7-2260-43aa-9df2-6a5be027ca3e"/>
    <ds:schemaRef ds:uri="8a6a661d-8fa8-4dc7-b15b-1cc446722e55"/>
  </ds:schemaRefs>
</ds:datastoreItem>
</file>

<file path=customXml/itemProps6.xml><?xml version="1.0" encoding="utf-8"?>
<ds:datastoreItem xmlns:ds="http://schemas.openxmlformats.org/officeDocument/2006/customXml" ds:itemID="{DDECD019-CCBE-4196-A483-5BB632459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94e7-2260-43aa-9df2-6a5be027ca3e"/>
    <ds:schemaRef ds:uri="8a6a661d-8fa8-4dc7-b15b-1cc446722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8.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B1-K1-W3_FO_Functioneel%20Ontwerp.dotx</Template>
  <TotalTime>1</TotalTime>
  <Pages>8</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Thijs Klerkx</cp:lastModifiedBy>
  <cp:revision>2</cp:revision>
  <cp:lastPrinted>2018-09-01T01:46:00Z</cp:lastPrinted>
  <dcterms:created xsi:type="dcterms:W3CDTF">2022-06-16T08:03:00Z</dcterms:created>
  <dcterms:modified xsi:type="dcterms:W3CDTF">2022-06-16T08:03:00Z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0x010100AD60657656A02B4B841E1CE938EF868A</vt:lpwstr>
  </property>
  <property fmtid="{D5CDD505-2E9C-101B-9397-08002B2CF9AE}" pid="3" name="Tags">
    <vt:lpwstr/>
  </property>
  <property fmtid="{D5CDD505-2E9C-101B-9397-08002B2CF9AE}" pid="4" name="MediaServiceImageTags">
    <vt:lpwstr/>
  </property>
</Properties>
</file>