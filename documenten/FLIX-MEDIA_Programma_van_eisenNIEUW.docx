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7E1D" w14:textId="77777777" w:rsidR="594107B4" w:rsidRPr="0030202C" w:rsidRDefault="594107B4" w:rsidP="00AF55D5">
      <w:pPr>
        <w:pStyle w:val="Titel"/>
      </w:pPr>
      <w:r w:rsidRPr="0030202C">
        <w:t>Pr</w:t>
      </w:r>
      <w:r w:rsidR="5E032A33" w:rsidRPr="0030202C">
        <w:t>ogramma van eisen</w:t>
      </w:r>
    </w:p>
    <w:p w14:paraId="552F1226" w14:textId="369CA29E" w:rsidR="0004112B" w:rsidRPr="0030202C" w:rsidRDefault="00206D35" w:rsidP="0004112B">
      <w:r w:rsidRPr="0030202C"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proofErr w:type="spellStart"/>
          <w:r w:rsidR="005B27AC">
            <w:t>Flix</w:t>
          </w:r>
          <w:proofErr w:type="spellEnd"/>
          <w:r w:rsidR="005B27AC">
            <w:t>-media</w:t>
          </w:r>
        </w:sdtContent>
      </w:sdt>
    </w:p>
    <w:p w14:paraId="09D82010" w14:textId="77777777" w:rsidR="008A2B7E" w:rsidRPr="0030202C" w:rsidRDefault="008A2B7E">
      <w:pPr>
        <w:pStyle w:val="Ondertitel"/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9B6024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4E636C">
            <w:pPr>
              <w:pStyle w:val="Geenafstand"/>
            </w:pPr>
            <w:r w:rsidRPr="00145DB2">
              <w:t>Versienummer:</w:t>
            </w:r>
          </w:p>
        </w:tc>
        <w:bookmarkStart w:id="0" w:name="Versienummer"/>
        <w:tc>
          <w:tcPr>
            <w:tcW w:w="4652" w:type="dxa"/>
          </w:tcPr>
          <w:p w14:paraId="57CEDB3A" w14:textId="09C2C211" w:rsidR="00D95726" w:rsidRPr="00BE6996" w:rsidRDefault="00B27E85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F527D482BDEF4ECCB40EAF5D915A5698"/>
                </w:placeholder>
                <w:text/>
              </w:sdtPr>
              <w:sdtContent>
                <w:r w:rsidR="00376B1A">
                  <w:t>2</w:t>
                </w:r>
                <w:r w:rsidR="00246B90">
                  <w:t>.0</w:t>
                </w:r>
              </w:sdtContent>
            </w:sdt>
            <w:bookmarkEnd w:id="0"/>
          </w:p>
        </w:tc>
      </w:tr>
      <w:tr w:rsidR="00D95726" w:rsidRPr="00246B90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4E636C">
            <w:pPr>
              <w:pStyle w:val="Geenafstand"/>
            </w:pPr>
            <w:r w:rsidRPr="00145DB2">
              <w:t>Auteur(s):</w:t>
            </w:r>
          </w:p>
        </w:tc>
        <w:bookmarkStart w:id="1" w:name="Auteurs"/>
        <w:tc>
          <w:tcPr>
            <w:tcW w:w="4652" w:type="dxa"/>
          </w:tcPr>
          <w:p w14:paraId="14F97EC2" w14:textId="0728A402" w:rsidR="00D95726" w:rsidRPr="00BE6996" w:rsidRDefault="00B27E85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9BECCEACE4034D40A989EAD224D1B284"/>
                </w:placeholder>
                <w:text/>
              </w:sdtPr>
              <w:sdtContent>
                <w:r w:rsidR="00376B1A">
                  <w:t>Dylan van der Horst</w:t>
                </w:r>
              </w:sdtContent>
            </w:sdt>
            <w:bookmarkEnd w:id="1"/>
          </w:p>
        </w:tc>
      </w:tr>
      <w:tr w:rsidR="00D95726" w:rsidRPr="00246B90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4E636C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5E395B2F" w:rsidR="00D95726" w:rsidRPr="00BE6996" w:rsidRDefault="0071587A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646957C9A78471D865058321082630E"/>
                </w:placeholder>
                <w:text/>
              </w:sdtPr>
              <w:sdtContent>
                <w:r>
                  <w:t>2022-06-16</w:t>
                </w:r>
              </w:sdtContent>
            </w:sdt>
          </w:p>
        </w:tc>
      </w:tr>
    </w:tbl>
    <w:p w14:paraId="18A91E5E" w14:textId="77777777" w:rsidR="00906C51" w:rsidRPr="00BE6996" w:rsidRDefault="00906C51">
      <w:pPr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8A2B7E">
      <w:pPr>
        <w:pStyle w:val="Kop1"/>
      </w:pPr>
      <w:bookmarkStart w:id="2" w:name="_Toc29370310"/>
      <w:bookmarkStart w:id="3" w:name="_Hlk525635346"/>
      <w:r w:rsidRPr="00145DB2">
        <w:lastRenderedPageBreak/>
        <w:t>Versiebeheer</w:t>
      </w:r>
      <w:bookmarkEnd w:id="2"/>
    </w:p>
    <w:p w14:paraId="0BA3B0C3" w14:textId="77777777" w:rsidR="008A2B7E" w:rsidRPr="00145DB2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AF55D5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BE6996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3A5A1C1" w:rsidR="008A2B7E" w:rsidRPr="00145DB2" w:rsidRDefault="00246B9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248252B7" w:rsidR="008A2B7E" w:rsidRPr="00145DB2" w:rsidRDefault="00246B9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79" w:type="dxa"/>
          </w:tcPr>
          <w:p w14:paraId="2CEA466B" w14:textId="3B8A8300" w:rsidR="008A2B7E" w:rsidRPr="00145DB2" w:rsidRDefault="00246B9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Thijs Klerkx</w:t>
            </w:r>
          </w:p>
        </w:tc>
        <w:tc>
          <w:tcPr>
            <w:tcW w:w="5622" w:type="dxa"/>
          </w:tcPr>
          <w:p w14:paraId="329C3C8E" w14:textId="18DBAF5F" w:rsidR="008A2B7E" w:rsidRPr="00145DB2" w:rsidRDefault="0030202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ingevuld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5D1A57D2" w:rsidR="008A2B7E" w:rsidRPr="00145DB2" w:rsidRDefault="00376B1A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</w:t>
            </w:r>
            <w:r w:rsidRPr="00145DB2">
              <w:rPr>
                <w:b w:val="0"/>
              </w:rPr>
              <w:t>-</w:t>
            </w:r>
            <w:r>
              <w:rPr>
                <w:b w:val="0"/>
              </w:rPr>
              <w:t>06</w:t>
            </w:r>
            <w:r w:rsidRPr="00145DB2">
              <w:rPr>
                <w:b w:val="0"/>
              </w:rPr>
              <w:t>-</w:t>
            </w:r>
            <w:r>
              <w:rPr>
                <w:b w:val="0"/>
              </w:rPr>
              <w:t>16</w:t>
            </w:r>
          </w:p>
        </w:tc>
        <w:tc>
          <w:tcPr>
            <w:tcW w:w="788" w:type="dxa"/>
          </w:tcPr>
          <w:p w14:paraId="091AB89D" w14:textId="61C99FAC" w:rsidR="008A2B7E" w:rsidRPr="00145DB2" w:rsidRDefault="00376B1A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679" w:type="dxa"/>
          </w:tcPr>
          <w:p w14:paraId="61291F06" w14:textId="3490A410" w:rsidR="008A2B7E" w:rsidRPr="00145DB2" w:rsidRDefault="00376B1A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Dylan van der Horst</w:t>
            </w:r>
          </w:p>
        </w:tc>
        <w:tc>
          <w:tcPr>
            <w:tcW w:w="5622" w:type="dxa"/>
          </w:tcPr>
          <w:p w14:paraId="019807AB" w14:textId="4A20476C" w:rsidR="008A2B7E" w:rsidRPr="00145DB2" w:rsidRDefault="004D31ED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1ED">
              <w:t xml:space="preserve">Naar aanleiding van de </w:t>
            </w:r>
            <w:proofErr w:type="spellStart"/>
            <w:r w:rsidRPr="004D31ED">
              <w:t>comments</w:t>
            </w:r>
            <w:proofErr w:type="spellEnd"/>
            <w:r w:rsidRPr="004D31ED">
              <w:t xml:space="preserve"> het bestand verbeterd</w:t>
            </w: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61BAABC" w14:textId="77777777" w:rsidR="008A2B7E" w:rsidRPr="00145DB2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E71BDE0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3C8DEA1B" w14:textId="77777777" w:rsidR="008A2B7E" w:rsidRPr="00145DB2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77777777" w:rsidR="008A2B7E" w:rsidRPr="00145DB2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48B86B9" w14:textId="77777777" w:rsidR="008A2B7E" w:rsidRPr="00145DB2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77BC2339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2" w:type="dxa"/>
          </w:tcPr>
          <w:p w14:paraId="07A02E82" w14:textId="77777777" w:rsidR="008A2B7E" w:rsidRPr="00145DB2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4BEB3022" w14:textId="77777777" w:rsidR="008A2B7E" w:rsidRPr="00145DB2" w:rsidRDefault="008A2B7E" w:rsidP="008A2B7E">
      <w:pPr>
        <w:pStyle w:val="Geenafstand"/>
      </w:pPr>
    </w:p>
    <w:p w14:paraId="18A268A3" w14:textId="77777777" w:rsidR="008A2B7E" w:rsidRPr="00145DB2" w:rsidRDefault="008A2B7E">
      <w:r w:rsidRPr="00145DB2">
        <w:br w:type="page"/>
      </w:r>
    </w:p>
    <w:p w14:paraId="2994F85A" w14:textId="77777777" w:rsidR="008A2B7E" w:rsidRPr="00145DB2" w:rsidRDefault="008A2B7E" w:rsidP="008A2B7E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8A2B7E">
      <w:pPr>
        <w:pStyle w:val="Geenafstand"/>
      </w:pPr>
    </w:p>
    <w:p w14:paraId="4B92BD9A" w14:textId="6D9BA18E" w:rsidR="00CE017C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145DB2">
        <w:fldChar w:fldCharType="begin"/>
      </w:r>
      <w:r w:rsidRPr="00145DB2">
        <w:instrText xml:space="preserve"> TOC \o "1-</w:instrText>
      </w:r>
      <w:r w:rsidR="00F95B80" w:rsidRPr="00145DB2">
        <w:instrText>3</w:instrText>
      </w:r>
      <w:r w:rsidRPr="00145DB2">
        <w:instrText xml:space="preserve">" \h \z \u </w:instrText>
      </w:r>
      <w:r w:rsidRPr="00145DB2">
        <w:fldChar w:fldCharType="separate"/>
      </w:r>
      <w:hyperlink w:anchor="_Toc29370310" w:history="1">
        <w:r w:rsidR="00CE017C" w:rsidRPr="0040312E">
          <w:rPr>
            <w:rStyle w:val="Hyperlink"/>
            <w:noProof/>
          </w:rPr>
          <w:t>Versiebeheer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_Toc29370310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2</w:t>
        </w:r>
        <w:r w:rsidR="00CE017C">
          <w:rPr>
            <w:noProof/>
            <w:webHidden/>
          </w:rPr>
          <w:fldChar w:fldCharType="end"/>
        </w:r>
      </w:hyperlink>
    </w:p>
    <w:p w14:paraId="5780A10C" w14:textId="0DD9F607" w:rsidR="00CE017C" w:rsidRDefault="0086150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1" w:history="1">
        <w:r w:rsidR="00CE017C" w:rsidRPr="0040312E">
          <w:rPr>
            <w:rStyle w:val="Hyperlink"/>
            <w:noProof/>
          </w:rPr>
          <w:t>Inleiding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_Toc29370311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CAF3CF8" w14:textId="5F4525EF" w:rsidR="00CE017C" w:rsidRDefault="0086150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2" w:history="1">
        <w:r w:rsidR="00CE017C" w:rsidRPr="0040312E">
          <w:rPr>
            <w:rStyle w:val="Hyperlink"/>
            <w:noProof/>
          </w:rPr>
          <w:t>Over dit document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_Toc29370312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9C300B5" w14:textId="2767CA4C" w:rsidR="00CE017C" w:rsidRDefault="0086150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3" w:history="1">
        <w:r w:rsidR="00CE017C" w:rsidRPr="0040312E">
          <w:rPr>
            <w:rStyle w:val="Hyperlink"/>
            <w:noProof/>
          </w:rPr>
          <w:t>Over het project en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_Toc29370313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78FF2174" w14:textId="4BB92220" w:rsidR="00CE017C" w:rsidRDefault="0086150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4" w:history="1">
        <w:r w:rsidR="00CE017C" w:rsidRPr="0040312E">
          <w:rPr>
            <w:rStyle w:val="Hyperlink"/>
            <w:noProof/>
          </w:rPr>
          <w:t>Behoeftebeschrijving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_Toc29370314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EB34916" w14:textId="6F76BF9A" w:rsidR="00CE017C" w:rsidRDefault="0086150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5" w:history="1">
        <w:r w:rsidR="00CE017C" w:rsidRPr="0040312E">
          <w:rPr>
            <w:rStyle w:val="Hyperlink"/>
            <w:noProof/>
          </w:rPr>
          <w:t>Informatiebronnen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_Toc29370315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6F07CB33" w14:textId="3EC777DA" w:rsidR="00CE017C" w:rsidRDefault="0086150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6" w:history="1">
        <w:r w:rsidR="00CE017C" w:rsidRPr="0040312E">
          <w:rPr>
            <w:rStyle w:val="Hyperlink"/>
            <w:noProof/>
          </w:rPr>
          <w:t>Eisen en wensen (MoSCoW)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_Toc29370316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4</w:t>
        </w:r>
        <w:r w:rsidR="00CE017C">
          <w:rPr>
            <w:noProof/>
            <w:webHidden/>
          </w:rPr>
          <w:fldChar w:fldCharType="end"/>
        </w:r>
      </w:hyperlink>
    </w:p>
    <w:p w14:paraId="190B4742" w14:textId="6EA8ABD5" w:rsidR="00CE017C" w:rsidRDefault="0086150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7" w:history="1">
        <w:r w:rsidR="00CE017C" w:rsidRPr="0040312E">
          <w:rPr>
            <w:rStyle w:val="Hyperlink"/>
            <w:noProof/>
          </w:rPr>
          <w:t>Impact voor de betrokkenen binnen de organisatie van de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_Toc29370317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60B97FD3" w14:textId="6DB58195" w:rsidR="00CE017C" w:rsidRDefault="0086150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8" w:history="1">
        <w:r w:rsidR="00CE017C" w:rsidRPr="0040312E">
          <w:rPr>
            <w:rStyle w:val="Hyperlink"/>
            <w:noProof/>
          </w:rPr>
          <w:t>Advies over te realiseren oplossing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_Toc29370318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47699B1E" w14:textId="7E6127C1" w:rsidR="00CE017C" w:rsidRDefault="0086150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370319" w:history="1">
        <w:r w:rsidR="00CE017C" w:rsidRPr="0040312E">
          <w:rPr>
            <w:rStyle w:val="Hyperlink"/>
            <w:noProof/>
          </w:rPr>
          <w:t>Akkoord opdrachtgever</w:t>
        </w:r>
        <w:r w:rsidR="00CE017C">
          <w:rPr>
            <w:noProof/>
            <w:webHidden/>
          </w:rPr>
          <w:tab/>
        </w:r>
        <w:r w:rsidR="00CE017C">
          <w:rPr>
            <w:noProof/>
            <w:webHidden/>
          </w:rPr>
          <w:fldChar w:fldCharType="begin"/>
        </w:r>
        <w:r w:rsidR="00CE017C">
          <w:rPr>
            <w:noProof/>
            <w:webHidden/>
          </w:rPr>
          <w:instrText xml:space="preserve"> PAGEREF _Toc29370319 \h </w:instrText>
        </w:r>
        <w:r w:rsidR="00CE017C">
          <w:rPr>
            <w:noProof/>
            <w:webHidden/>
          </w:rPr>
        </w:r>
        <w:r w:rsidR="00CE017C">
          <w:rPr>
            <w:noProof/>
            <w:webHidden/>
          </w:rPr>
          <w:fldChar w:fldCharType="separate"/>
        </w:r>
        <w:r w:rsidR="00CE017C">
          <w:rPr>
            <w:noProof/>
            <w:webHidden/>
          </w:rPr>
          <w:t>5</w:t>
        </w:r>
        <w:r w:rsidR="00CE017C">
          <w:rPr>
            <w:noProof/>
            <w:webHidden/>
          </w:rPr>
          <w:fldChar w:fldCharType="end"/>
        </w:r>
      </w:hyperlink>
    </w:p>
    <w:p w14:paraId="5EF2C2AD" w14:textId="3772D644" w:rsidR="008A2B7E" w:rsidRPr="00145DB2" w:rsidRDefault="008A2B7E" w:rsidP="0015692D">
      <w:pPr>
        <w:pStyle w:val="Geenafstand"/>
      </w:pPr>
      <w:r w:rsidRPr="00145DB2">
        <w:fldChar w:fldCharType="end"/>
      </w:r>
    </w:p>
    <w:p w14:paraId="22234C01" w14:textId="77777777" w:rsidR="008A2B7E" w:rsidRPr="00145DB2" w:rsidRDefault="008A2B7E" w:rsidP="0015692D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3A2EE7">
      <w:pPr>
        <w:pStyle w:val="Kop1"/>
      </w:pPr>
      <w:bookmarkStart w:id="4" w:name="_Toc29370311"/>
      <w:r w:rsidRPr="00145DB2">
        <w:lastRenderedPageBreak/>
        <w:t>Inleiding</w:t>
      </w:r>
      <w:bookmarkEnd w:id="4"/>
    </w:p>
    <w:p w14:paraId="691CBC8D" w14:textId="77777777" w:rsidR="00A50A4E" w:rsidRPr="00145DB2" w:rsidRDefault="00C27281" w:rsidP="00C27281">
      <w:pPr>
        <w:pStyle w:val="Kop2"/>
      </w:pPr>
      <w:bookmarkStart w:id="5" w:name="_Toc29370312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5"/>
    </w:p>
    <w:p w14:paraId="0E7A4DA9" w14:textId="65BB8699" w:rsidR="00C27281" w:rsidRPr="00145DB2" w:rsidRDefault="00382452" w:rsidP="00725920"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</w:t>
      </w:r>
      <w:proofErr w:type="spellStart"/>
      <w:r w:rsidRPr="00145DB2">
        <w:t>MoSCoW</w:t>
      </w:r>
      <w:proofErr w:type="spellEnd"/>
      <w:r w:rsidRPr="00145DB2">
        <w:t xml:space="preserve">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37718ED1" w14:textId="2E40BCE5" w:rsidR="00350A26" w:rsidRDefault="00741E0E" w:rsidP="00EC7840">
      <w:pPr>
        <w:pStyle w:val="Kop2"/>
      </w:pPr>
      <w:bookmarkStart w:id="6" w:name="_Toc29370313"/>
      <w:r w:rsidRPr="00145DB2">
        <w:t>Over het project en de opdrachtgever</w:t>
      </w:r>
      <w:bookmarkEnd w:id="6"/>
    </w:p>
    <w:p w14:paraId="62C71A7A" w14:textId="54A5F889" w:rsidR="00D303CB" w:rsidRPr="00D303CB" w:rsidRDefault="00385F31" w:rsidP="51AC2801">
      <w:pPr>
        <w:pStyle w:val="SPLinfo"/>
        <w:rPr>
          <w:i w:val="0"/>
          <w:iCs w:val="0"/>
        </w:rPr>
      </w:pPr>
      <w:r w:rsidRPr="51AC2801">
        <w:rPr>
          <w:i w:val="0"/>
          <w:iCs w:val="0"/>
        </w:rPr>
        <w:t>On</w:t>
      </w:r>
      <w:r w:rsidR="00EC7840" w:rsidRPr="51AC2801">
        <w:rPr>
          <w:i w:val="0"/>
          <w:iCs w:val="0"/>
        </w:rPr>
        <w:t>s</w:t>
      </w:r>
      <w:r w:rsidRPr="51AC2801">
        <w:rPr>
          <w:i w:val="0"/>
          <w:iCs w:val="0"/>
        </w:rPr>
        <w:t xml:space="preserve"> contactpersoon is Benjamin Porobic. Het bedrijf waarvoor dit project wordt uitgevoerd is ROC ter Aa, dat is een school in Helmond, dat ligt aan de Keizerin Marialaan. </w:t>
      </w:r>
      <w:r w:rsidR="00EC7840" w:rsidRPr="51AC2801">
        <w:rPr>
          <w:i w:val="0"/>
          <w:iCs w:val="0"/>
        </w:rPr>
        <w:t>Je hebt daar verschillende opleidingen, zoals ICT waarvoor wij dit project maken.</w:t>
      </w:r>
      <w:r w:rsidR="00294C9B" w:rsidRPr="00294C9B">
        <w:t xml:space="preserve"> </w:t>
      </w:r>
      <w:r w:rsidR="00294C9B" w:rsidRPr="00294C9B">
        <w:rPr>
          <w:i w:val="0"/>
          <w:iCs w:val="0"/>
        </w:rPr>
        <w:t xml:space="preserve">Ons project is een media nieuws website met de nieuwste nieuwtjes over films, muziek en games. Verder kan je hier </w:t>
      </w:r>
      <w:proofErr w:type="spellStart"/>
      <w:r w:rsidR="00294C9B" w:rsidRPr="00294C9B">
        <w:rPr>
          <w:i w:val="0"/>
          <w:iCs w:val="0"/>
        </w:rPr>
        <w:t>prive</w:t>
      </w:r>
      <w:proofErr w:type="spellEnd"/>
      <w:r w:rsidR="00294C9B" w:rsidRPr="00294C9B">
        <w:rPr>
          <w:i w:val="0"/>
          <w:iCs w:val="0"/>
        </w:rPr>
        <w:t xml:space="preserve"> chatten of chatten in een openbare chat met anderen en </w:t>
      </w:r>
      <w:proofErr w:type="spellStart"/>
      <w:r w:rsidR="00294C9B" w:rsidRPr="00294C9B">
        <w:rPr>
          <w:i w:val="0"/>
          <w:iCs w:val="0"/>
        </w:rPr>
        <w:t>recenties</w:t>
      </w:r>
      <w:proofErr w:type="spellEnd"/>
      <w:r w:rsidR="00294C9B" w:rsidRPr="00294C9B">
        <w:rPr>
          <w:i w:val="0"/>
          <w:iCs w:val="0"/>
        </w:rPr>
        <w:t xml:space="preserve"> kan achterlaten.</w:t>
      </w:r>
    </w:p>
    <w:p w14:paraId="1A80B0C2" w14:textId="77777777" w:rsidR="0015692D" w:rsidRPr="00145DB2" w:rsidRDefault="0015692D" w:rsidP="00AF55D5">
      <w:pPr>
        <w:pStyle w:val="Kop1"/>
        <w:tabs>
          <w:tab w:val="right" w:pos="9072"/>
        </w:tabs>
      </w:pPr>
      <w:bookmarkStart w:id="7" w:name="_Toc29370314"/>
      <w:r w:rsidRPr="00145DB2">
        <w:t>Behoeftebeschrijving opdrachtgever</w:t>
      </w:r>
      <w:bookmarkEnd w:id="7"/>
    </w:p>
    <w:p w14:paraId="50C67E95" w14:textId="374B3B32" w:rsidR="006B55E8" w:rsidRDefault="006B55E8" w:rsidP="00B57604">
      <w:pPr>
        <w:pStyle w:val="Kop2"/>
      </w:pPr>
      <w:bookmarkStart w:id="8" w:name="_Toc29370315"/>
      <w:r w:rsidRPr="00145DB2">
        <w:t>Informatiebronnen</w:t>
      </w:r>
      <w:bookmarkEnd w:id="8"/>
    </w:p>
    <w:p w14:paraId="1DD67E36" w14:textId="7D0487ED" w:rsidR="00A90494" w:rsidRDefault="00427A6E" w:rsidP="51AC2801">
      <w:pPr>
        <w:pStyle w:val="SPLinfo"/>
        <w:rPr>
          <w:i w:val="0"/>
          <w:iCs w:val="0"/>
        </w:rPr>
      </w:pPr>
      <w:r w:rsidRPr="51AC2801">
        <w:rPr>
          <w:i w:val="0"/>
          <w:iCs w:val="0"/>
        </w:rPr>
        <w:t>De informatiebronnen die we hebben gebruikt zijn vooral</w:t>
      </w:r>
      <w:r w:rsidR="00B57604" w:rsidRPr="51AC2801">
        <w:rPr>
          <w:i w:val="0"/>
          <w:iCs w:val="0"/>
        </w:rPr>
        <w:t xml:space="preserve"> van</w:t>
      </w:r>
      <w:r w:rsidRPr="51AC2801">
        <w:rPr>
          <w:i w:val="0"/>
          <w:iCs w:val="0"/>
        </w:rPr>
        <w:t xml:space="preserve"> onszelf. We hebben ook een paar </w:t>
      </w:r>
      <w:r w:rsidR="00B57604" w:rsidRPr="51AC2801">
        <w:rPr>
          <w:i w:val="0"/>
          <w:iCs w:val="0"/>
        </w:rPr>
        <w:t>vergelijkbare websites bekeken om inspiratie op te doen.</w:t>
      </w:r>
    </w:p>
    <w:p w14:paraId="690D88C5" w14:textId="1EF7EF8A" w:rsidR="00A90494" w:rsidRPr="00427A6E" w:rsidRDefault="00352857" w:rsidP="51AC2801">
      <w:pPr>
        <w:pStyle w:val="SPLinfo"/>
        <w:rPr>
          <w:i w:val="0"/>
          <w:iCs w:val="0"/>
        </w:rPr>
      </w:pPr>
      <w:r>
        <w:rPr>
          <w:i w:val="0"/>
          <w:iCs w:val="0"/>
        </w:rPr>
        <w:t>I</w:t>
      </w:r>
      <w:r w:rsidR="00A90494">
        <w:rPr>
          <w:i w:val="0"/>
          <w:iCs w:val="0"/>
        </w:rPr>
        <w:t>nsp</w:t>
      </w:r>
      <w:r>
        <w:rPr>
          <w:i w:val="0"/>
          <w:iCs w:val="0"/>
        </w:rPr>
        <w:t>iratie:</w:t>
      </w:r>
    </w:p>
    <w:p w14:paraId="1AEFD201" w14:textId="712F8E2C" w:rsidR="00352857" w:rsidRPr="00632B35" w:rsidRDefault="00352857" w:rsidP="51AC2801">
      <w:pPr>
        <w:pStyle w:val="SPLinfo"/>
        <w:rPr>
          <w:i w:val="0"/>
          <w:iCs w:val="0"/>
        </w:rPr>
      </w:pPr>
      <w:hyperlink r:id="rId11" w:history="1">
        <w:r w:rsidRPr="00632B35">
          <w:rPr>
            <w:rStyle w:val="Hyperlink"/>
            <w:i w:val="0"/>
            <w:iCs w:val="0"/>
          </w:rPr>
          <w:t>https://www.imdb.com/</w:t>
        </w:r>
      </w:hyperlink>
      <w:r w:rsidR="003F3BAC" w:rsidRPr="00632B35">
        <w:rPr>
          <w:i w:val="0"/>
          <w:iCs w:val="0"/>
        </w:rPr>
        <w:t xml:space="preserve"> - </w:t>
      </w:r>
      <w:r w:rsidR="00632B35">
        <w:rPr>
          <w:i w:val="0"/>
          <w:iCs w:val="0"/>
        </w:rPr>
        <w:t xml:space="preserve">de inspiratie van deze site is het kunnen </w:t>
      </w:r>
      <w:proofErr w:type="spellStart"/>
      <w:r w:rsidR="006E1A0D">
        <w:rPr>
          <w:i w:val="0"/>
          <w:iCs w:val="0"/>
        </w:rPr>
        <w:t>commenten</w:t>
      </w:r>
      <w:proofErr w:type="spellEnd"/>
      <w:r w:rsidR="006E1A0D">
        <w:rPr>
          <w:i w:val="0"/>
          <w:iCs w:val="0"/>
        </w:rPr>
        <w:t xml:space="preserve"> onder een film</w:t>
      </w:r>
    </w:p>
    <w:p w14:paraId="0EA28A03" w14:textId="2820F987" w:rsidR="00352857" w:rsidRPr="00427A6E" w:rsidRDefault="000A74A2" w:rsidP="51AC2801">
      <w:pPr>
        <w:pStyle w:val="SPLinfo"/>
        <w:rPr>
          <w:i w:val="0"/>
          <w:iCs w:val="0"/>
        </w:rPr>
      </w:pPr>
      <w:hyperlink r:id="rId12" w:history="1">
        <w:r w:rsidRPr="00982F2A">
          <w:rPr>
            <w:rStyle w:val="Hyperlink"/>
            <w:i w:val="0"/>
            <w:iCs w:val="0"/>
          </w:rPr>
          <w:t>https://www.rottentomatoes.com/</w:t>
        </w:r>
      </w:hyperlink>
      <w:r w:rsidR="006E1A0D">
        <w:rPr>
          <w:i w:val="0"/>
          <w:iCs w:val="0"/>
        </w:rPr>
        <w:t xml:space="preserve"> - de inspiratie van deze site is een </w:t>
      </w:r>
      <w:proofErr w:type="spellStart"/>
      <w:r w:rsidR="006E1A0D">
        <w:rPr>
          <w:i w:val="0"/>
          <w:iCs w:val="0"/>
        </w:rPr>
        <w:t>recentie</w:t>
      </w:r>
      <w:proofErr w:type="spellEnd"/>
      <w:r w:rsidR="006E1A0D">
        <w:rPr>
          <w:i w:val="0"/>
          <w:iCs w:val="0"/>
        </w:rPr>
        <w:t xml:space="preserve"> kunnen achte</w:t>
      </w:r>
      <w:r w:rsidR="00E10E0D">
        <w:rPr>
          <w:i w:val="0"/>
          <w:iCs w:val="0"/>
        </w:rPr>
        <w:t>rlaten met procenten</w:t>
      </w:r>
    </w:p>
    <w:p w14:paraId="0EB1773D" w14:textId="05B5D5B9" w:rsidR="000A74A2" w:rsidRPr="00427A6E" w:rsidRDefault="003F3BAC" w:rsidP="51AC2801">
      <w:pPr>
        <w:pStyle w:val="SPLinfo"/>
        <w:rPr>
          <w:i w:val="0"/>
          <w:iCs w:val="0"/>
        </w:rPr>
      </w:pPr>
      <w:hyperlink r:id="rId13" w:history="1">
        <w:r w:rsidRPr="00982F2A">
          <w:rPr>
            <w:rStyle w:val="Hyperlink"/>
            <w:i w:val="0"/>
            <w:iCs w:val="0"/>
          </w:rPr>
          <w:t>https://nl.ign.com/</w:t>
        </w:r>
      </w:hyperlink>
      <w:r>
        <w:rPr>
          <w:i w:val="0"/>
          <w:iCs w:val="0"/>
        </w:rPr>
        <w:t xml:space="preserve"> </w:t>
      </w:r>
      <w:r w:rsidR="00E10E0D">
        <w:rPr>
          <w:i w:val="0"/>
          <w:iCs w:val="0"/>
        </w:rPr>
        <w:t xml:space="preserve"> - de inspiratie van deze site is </w:t>
      </w:r>
      <w:r w:rsidR="00341182">
        <w:rPr>
          <w:i w:val="0"/>
          <w:iCs w:val="0"/>
        </w:rPr>
        <w:t>dat het een nieuwssite is met meerdere media</w:t>
      </w:r>
    </w:p>
    <w:p w14:paraId="69F30666" w14:textId="77777777" w:rsidR="0015692D" w:rsidRPr="00145DB2" w:rsidRDefault="0015692D" w:rsidP="0015692D">
      <w:pPr>
        <w:pStyle w:val="Kop2"/>
      </w:pPr>
      <w:bookmarkStart w:id="9" w:name="_Toc29370316"/>
      <w:r w:rsidRPr="00145DB2">
        <w:t>Eisen en wensen (</w:t>
      </w:r>
      <w:proofErr w:type="spellStart"/>
      <w:r w:rsidRPr="00145DB2">
        <w:t>MoSCoW</w:t>
      </w:r>
      <w:proofErr w:type="spellEnd"/>
      <w:r w:rsidRPr="00145DB2">
        <w:t>)</w:t>
      </w:r>
      <w:bookmarkEnd w:id="9"/>
      <w:r w:rsidRPr="00145DB2">
        <w:t xml:space="preserve"> </w:t>
      </w:r>
    </w:p>
    <w:p w14:paraId="3965F3B2" w14:textId="77777777" w:rsidR="00FD107C" w:rsidRPr="00145DB2" w:rsidRDefault="00FD107C" w:rsidP="006F365B">
      <w:proofErr w:type="spellStart"/>
      <w:r w:rsidRPr="00145DB2">
        <w:t>MoSCoW</w:t>
      </w:r>
      <w:proofErr w:type="spellEnd"/>
      <w:r w:rsidRPr="00145DB2">
        <w:t xml:space="preserve"> is een afkorting waa</w:t>
      </w:r>
      <w:r w:rsidR="00DF4D03" w:rsidRPr="00145DB2">
        <w:t>rbij de hoofdletters staan voor:</w:t>
      </w:r>
    </w:p>
    <w:p w14:paraId="1742D154" w14:textId="77777777" w:rsidR="00DF4D03" w:rsidRPr="00145DB2" w:rsidRDefault="00DF4D03" w:rsidP="00AF55D5">
      <w:pPr>
        <w:ind w:left="2127" w:hanging="2127"/>
      </w:pPr>
      <w:r w:rsidRPr="00145DB2">
        <w:t>M - must have:</w:t>
      </w:r>
      <w:r w:rsidR="008A352F">
        <w:tab/>
        <w:t>D</w:t>
      </w:r>
      <w:r w:rsidR="00E84A1F" w:rsidRPr="00145DB2">
        <w:t xml:space="preserve">eze eisen moeten </w:t>
      </w:r>
      <w:r w:rsidR="008A352F">
        <w:t>in het eindresultaat terugkomen.</w:t>
      </w:r>
      <w:r w:rsidR="00E84A1F" w:rsidRPr="00145DB2">
        <w:t xml:space="preserve"> </w:t>
      </w:r>
      <w:r w:rsidR="008A352F">
        <w:t>Z</w:t>
      </w:r>
      <w:r w:rsidR="0058383B" w:rsidRPr="00145DB2">
        <w:t>onder deze eisen is het product niet bruikbaar</w:t>
      </w:r>
      <w:r w:rsidR="008A352F">
        <w:t>.</w:t>
      </w:r>
    </w:p>
    <w:p w14:paraId="796538F0" w14:textId="77777777" w:rsidR="0058383B" w:rsidRPr="00145DB2" w:rsidRDefault="0058383B" w:rsidP="00AF55D5">
      <w:pPr>
        <w:ind w:left="2127" w:hanging="2127"/>
      </w:pPr>
      <w:r w:rsidRPr="00145DB2">
        <w:t>S</w:t>
      </w:r>
      <w:r w:rsidR="009737B0" w:rsidRPr="00145DB2">
        <w:t xml:space="preserve"> - </w:t>
      </w:r>
      <w:proofErr w:type="spellStart"/>
      <w:r w:rsidRPr="00145DB2">
        <w:t>should</w:t>
      </w:r>
      <w:proofErr w:type="spellEnd"/>
      <w:r w:rsidRPr="00145DB2">
        <w:t xml:space="preserve"> have:</w:t>
      </w:r>
      <w:r w:rsidRPr="00145DB2">
        <w:tab/>
      </w:r>
      <w:r w:rsidR="008A352F">
        <w:t>D</w:t>
      </w:r>
      <w:r w:rsidR="007408C1" w:rsidRPr="00145DB2">
        <w:t>eze eisen zijn zeer gewenst, maar zonder is het product wel bruikbaar</w:t>
      </w:r>
      <w:r w:rsidR="008A352F">
        <w:t>.</w:t>
      </w:r>
    </w:p>
    <w:p w14:paraId="3B463C95" w14:textId="77777777" w:rsidR="009737B0" w:rsidRPr="00145DB2" w:rsidRDefault="009737B0" w:rsidP="00AF55D5">
      <w:pPr>
        <w:ind w:left="2127" w:hanging="2127"/>
      </w:pPr>
      <w:r w:rsidRPr="00145DB2">
        <w:t xml:space="preserve">C </w:t>
      </w:r>
      <w:r w:rsidR="007C1CE4" w:rsidRPr="00145DB2">
        <w:t xml:space="preserve">- </w:t>
      </w:r>
      <w:proofErr w:type="spellStart"/>
      <w:r w:rsidR="008A352F">
        <w:t>could</w:t>
      </w:r>
      <w:proofErr w:type="spellEnd"/>
      <w:r w:rsidR="008A352F">
        <w:t xml:space="preserve"> have:</w:t>
      </w:r>
      <w:r w:rsidR="008A352F">
        <w:tab/>
        <w:t>D</w:t>
      </w:r>
      <w:r w:rsidRPr="00145DB2">
        <w:t xml:space="preserve">eze eisen zullen alleen aan bod komen als er tijd </w:t>
      </w:r>
      <w:r w:rsidR="007C1CE4" w:rsidRPr="00145DB2">
        <w:t>genoeg is</w:t>
      </w:r>
      <w:r w:rsidR="008A352F">
        <w:t>.</w:t>
      </w:r>
    </w:p>
    <w:p w14:paraId="108F0177" w14:textId="77777777" w:rsidR="0058383B" w:rsidRPr="00145DB2" w:rsidRDefault="007C1CE4" w:rsidP="00AF55D5">
      <w:pPr>
        <w:ind w:left="2127" w:hanging="2127"/>
      </w:pPr>
      <w:r w:rsidRPr="00145DB2">
        <w:t xml:space="preserve">W - </w:t>
      </w:r>
      <w:proofErr w:type="spellStart"/>
      <w:r w:rsidRPr="00145DB2">
        <w:t>won</w:t>
      </w:r>
      <w:r w:rsidR="00E60B5D" w:rsidRPr="00145DB2">
        <w:t>’</w:t>
      </w:r>
      <w:r w:rsidRPr="00145DB2">
        <w:t>t</w:t>
      </w:r>
      <w:proofErr w:type="spellEnd"/>
      <w:r w:rsidRPr="00145DB2">
        <w:t xml:space="preserve"> have</w:t>
      </w:r>
      <w:r w:rsidR="00E60B5D" w:rsidRPr="00145DB2">
        <w:t xml:space="preserve"> (</w:t>
      </w:r>
      <w:proofErr w:type="spellStart"/>
      <w:r w:rsidR="00E60B5D" w:rsidRPr="00145DB2">
        <w:t>now</w:t>
      </w:r>
      <w:proofErr w:type="spellEnd"/>
      <w:r w:rsidR="00E60B5D" w:rsidRPr="00145DB2">
        <w:t>)</w:t>
      </w:r>
      <w:r w:rsidRPr="00145DB2">
        <w:t>:</w:t>
      </w:r>
      <w:r w:rsidR="00E60B5D" w:rsidRPr="00145DB2">
        <w:tab/>
      </w:r>
      <w:r w:rsidR="008A352F">
        <w:t>D</w:t>
      </w:r>
      <w:r w:rsidR="0004495B" w:rsidRPr="00145DB2">
        <w:t xml:space="preserve">eze </w:t>
      </w:r>
      <w:r w:rsidR="008A352F">
        <w:t>e</w:t>
      </w:r>
      <w:r w:rsidR="0004495B" w:rsidRPr="00145DB2">
        <w:t>isen zullen in dit project niet aan bod ko</w:t>
      </w:r>
      <w:r w:rsidR="008A352F">
        <w:t>men, maar kunnen in de toekomst</w:t>
      </w:r>
      <w:r w:rsidR="0004495B" w:rsidRPr="00145DB2">
        <w:t xml:space="preserve"> bij een vervolgproject aan bod komen</w:t>
      </w:r>
      <w:r w:rsidR="008A352F">
        <w:t>.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51AC2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D2059D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51AC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7178CC80" w:rsidR="009E553C" w:rsidRPr="00145DB2" w:rsidRDefault="00B57604" w:rsidP="00D2059D">
            <w:r>
              <w:t>Inlog</w:t>
            </w:r>
            <w:r w:rsidR="130A3DCB">
              <w:t>/registreer</w:t>
            </w:r>
            <w:r>
              <w:t xml:space="preserve"> systeem</w:t>
            </w:r>
            <w:r w:rsidR="0063546B">
              <w:t xml:space="preserve">, </w:t>
            </w:r>
            <w:r w:rsidR="008705D8">
              <w:t>hier kan je naam, email,</w:t>
            </w:r>
            <w:r w:rsidR="00F53C12">
              <w:t xml:space="preserve"> wachtwoord en profielfoto worden ingevuld</w:t>
            </w:r>
          </w:p>
        </w:tc>
      </w:tr>
      <w:tr w:rsidR="009E553C" w:rsidRPr="00B57604" w14:paraId="06D600EA" w14:textId="77777777" w:rsidTr="51AC2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57CDA23E" w14:textId="2ED23F1D" w:rsidR="00535819" w:rsidRPr="00B57604" w:rsidRDefault="00B57604" w:rsidP="00D2059D">
            <w:r w:rsidRPr="00B57604">
              <w:t>Tabjes met home, films, games, muziek</w:t>
            </w:r>
            <w:r w:rsidR="00142038">
              <w:t xml:space="preserve">, hier </w:t>
            </w:r>
            <w:r w:rsidR="00FF0350">
              <w:t>zijn de nieuws artikelen gesorteerd per onderwerp</w:t>
            </w:r>
          </w:p>
        </w:tc>
      </w:tr>
      <w:tr w:rsidR="00535819" w:rsidRPr="00B57604" w14:paraId="2EBB4D0A" w14:textId="77777777" w:rsidTr="51AC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0008357" w14:textId="08BD97B7" w:rsidR="00535819" w:rsidRPr="00B57604" w:rsidRDefault="00535819" w:rsidP="00D2059D">
            <w:r>
              <w:t>Eigen account bewerken</w:t>
            </w:r>
            <w:r w:rsidR="00FF0350">
              <w:t>, hier zou de naam, bio en profielfoto kunnen worden bijgewerkt</w:t>
            </w:r>
          </w:p>
        </w:tc>
      </w:tr>
      <w:tr w:rsidR="006F22A8" w:rsidRPr="00B57604" w14:paraId="33D8C0B5" w14:textId="77777777" w:rsidTr="51AC2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5D33D05" w14:textId="3F00A0CE" w:rsidR="006F22A8" w:rsidRDefault="006F22A8" w:rsidP="00D2059D">
            <w:r>
              <w:t>Homepage, nieuwe films, nieuwe games, nieuwe muziek</w:t>
            </w:r>
          </w:p>
        </w:tc>
      </w:tr>
      <w:tr w:rsidR="006F22A8" w:rsidRPr="00B57604" w14:paraId="761A64D0" w14:textId="77777777" w:rsidTr="51AC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793A47E" w14:textId="229F0CE0" w:rsidR="006F22A8" w:rsidRDefault="006F22A8" w:rsidP="00D2059D">
            <w:r>
              <w:t>Dark/light mode</w:t>
            </w:r>
            <w:r w:rsidR="001A2A1C">
              <w:t>, doormiddel van een knop veranderd de kleur van de site</w:t>
            </w:r>
          </w:p>
        </w:tc>
      </w:tr>
    </w:tbl>
    <w:p w14:paraId="5AEDC30F" w14:textId="77777777" w:rsidR="009E553C" w:rsidRPr="00B57604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Should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76155FA9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1DCFE51" w14:textId="674F9F03" w:rsidR="009E553C" w:rsidRPr="00145DB2" w:rsidRDefault="00535819" w:rsidP="00D2059D">
            <w:r>
              <w:lastRenderedPageBreak/>
              <w:t>Algemene chat</w:t>
            </w:r>
            <w:r w:rsidR="001A2A1C">
              <w:t>, chat hier met iedereen die op de site is</w:t>
            </w:r>
          </w:p>
        </w:tc>
      </w:tr>
      <w:tr w:rsidR="009E553C" w:rsidRPr="00145DB2" w14:paraId="052A55E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2D03C85D" w14:textId="788CC3D4" w:rsidR="009E553C" w:rsidRPr="00145DB2" w:rsidRDefault="009E553C" w:rsidP="00D2059D"/>
        </w:tc>
      </w:tr>
    </w:tbl>
    <w:p w14:paraId="442E48A6" w14:textId="77777777" w:rsidR="009E553C" w:rsidRPr="00145DB2" w:rsidRDefault="009E553C" w:rsidP="009E553C"/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Could</w:t>
            </w:r>
            <w:proofErr w:type="spellEnd"/>
            <w:r w:rsidRPr="00145DB2">
              <w:rPr>
                <w:b w:val="0"/>
              </w:rPr>
              <w:t xml:space="preserve"> have</w:t>
            </w:r>
          </w:p>
        </w:tc>
      </w:tr>
      <w:tr w:rsidR="009E553C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7414173E" w:rsidR="009E553C" w:rsidRPr="00145DB2" w:rsidRDefault="00B57604" w:rsidP="00D2059D">
            <w:r>
              <w:t>Berichten van anderen kunnen liken</w:t>
            </w:r>
            <w:r w:rsidR="0088792D">
              <w:t xml:space="preserve"> doormiddel van een likeknop</w:t>
            </w:r>
          </w:p>
        </w:tc>
      </w:tr>
      <w:tr w:rsidR="009E553C" w:rsidRPr="00145DB2" w14:paraId="411A5BE0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D6F4797" w14:textId="3B79694A" w:rsidR="009E553C" w:rsidRPr="00145DB2" w:rsidRDefault="00535819" w:rsidP="00D2059D">
            <w:r>
              <w:t>Translate</w:t>
            </w:r>
            <w:r w:rsidR="004F2BCC">
              <w:t>, doo</w:t>
            </w:r>
            <w:r w:rsidR="0063546B">
              <w:t xml:space="preserve">rmiddel van een bepaalde code </w:t>
            </w:r>
            <w:proofErr w:type="spellStart"/>
            <w:r w:rsidR="0063546B">
              <w:t>aciveert</w:t>
            </w:r>
            <w:proofErr w:type="spellEnd"/>
            <w:r w:rsidR="0063546B">
              <w:t xml:space="preserve"> dit google translate en vertaald het alles in de taal die je wilt</w:t>
            </w:r>
          </w:p>
        </w:tc>
      </w:tr>
      <w:tr w:rsidR="006F22A8" w:rsidRPr="00145DB2" w14:paraId="5A0C2D9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9B4D996" w14:textId="30EBE66A" w:rsidR="006F22A8" w:rsidRDefault="006F22A8" w:rsidP="00D2059D">
            <w:r>
              <w:t>Foto</w:t>
            </w:r>
            <w:r w:rsidR="00CF09F1">
              <w:t>’</w:t>
            </w:r>
            <w:r>
              <w:t>s toevoegen</w:t>
            </w:r>
            <w:r w:rsidR="00CF09F1">
              <w:t xml:space="preserve"> in de chat</w:t>
            </w:r>
          </w:p>
        </w:tc>
      </w:tr>
      <w:tr w:rsidR="006F22A8" w:rsidRPr="00145DB2" w14:paraId="2DD1456A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9E052B1" w14:textId="0F77D9FA" w:rsidR="006F22A8" w:rsidRDefault="006F22A8" w:rsidP="00D2059D">
            <w:r>
              <w:t>Reacties kunnen geven op films, games, muziek</w:t>
            </w:r>
          </w:p>
        </w:tc>
      </w:tr>
      <w:tr w:rsidR="006F22A8" w:rsidRPr="00145DB2" w14:paraId="53A4F310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1B9F91B1" w14:textId="479DD7BF" w:rsidR="006F22A8" w:rsidRDefault="006F22A8" w:rsidP="00D2059D">
            <w:r>
              <w:t>Account verwijderen</w:t>
            </w:r>
            <w:r w:rsidR="00CE7DD0">
              <w:t xml:space="preserve"> in account tab</w:t>
            </w:r>
          </w:p>
        </w:tc>
      </w:tr>
    </w:tbl>
    <w:p w14:paraId="2B43690F" w14:textId="0BDAE4FC" w:rsidR="009E553C" w:rsidRPr="00145DB2" w:rsidRDefault="00532D56" w:rsidP="009E553C">
      <w:r>
        <w:t>Trailers,</w:t>
      </w:r>
      <w:r w:rsidR="0088792D">
        <w:t xml:space="preserve"> van onder andere games en films</w:t>
      </w: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51AC2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D2059D">
            <w:pPr>
              <w:rPr>
                <w:b w:val="0"/>
              </w:rPr>
            </w:pPr>
            <w:proofErr w:type="spellStart"/>
            <w:r w:rsidRPr="00145DB2">
              <w:rPr>
                <w:b w:val="0"/>
              </w:rPr>
              <w:t>Won’t</w:t>
            </w:r>
            <w:proofErr w:type="spellEnd"/>
            <w:r w:rsidRPr="00145DB2">
              <w:rPr>
                <w:b w:val="0"/>
              </w:rPr>
              <w:t xml:space="preserve"> have (</w:t>
            </w:r>
            <w:proofErr w:type="spellStart"/>
            <w:r w:rsidRPr="00145DB2">
              <w:rPr>
                <w:b w:val="0"/>
              </w:rPr>
              <w:t>now</w:t>
            </w:r>
            <w:proofErr w:type="spellEnd"/>
            <w:r w:rsidRPr="00145DB2">
              <w:rPr>
                <w:b w:val="0"/>
              </w:rPr>
              <w:t>)</w:t>
            </w:r>
          </w:p>
        </w:tc>
      </w:tr>
      <w:tr w:rsidR="009E553C" w:rsidRPr="00145DB2" w14:paraId="35168F1A" w14:textId="77777777" w:rsidTr="51AC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2FDD34D3" w:rsidR="009E553C" w:rsidRPr="00145DB2" w:rsidRDefault="006F22A8" w:rsidP="00D2059D">
            <w:proofErr w:type="spellStart"/>
            <w:r>
              <w:t>Errors</w:t>
            </w:r>
            <w:proofErr w:type="spellEnd"/>
            <w:r>
              <w:t xml:space="preserve">, </w:t>
            </w:r>
            <w:proofErr w:type="spellStart"/>
            <w:r>
              <w:t>php</w:t>
            </w:r>
            <w:proofErr w:type="spellEnd"/>
            <w:r>
              <w:t xml:space="preserve"> en database</w:t>
            </w:r>
          </w:p>
        </w:tc>
      </w:tr>
      <w:tr w:rsidR="009E553C" w:rsidRPr="00145DB2" w14:paraId="71B9C43E" w14:textId="77777777" w:rsidTr="51AC2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3D7CA459" w14:textId="53BAA921" w:rsidR="009E553C" w:rsidRPr="00145DB2" w:rsidRDefault="005B27AC" w:rsidP="00D2059D">
            <w:r>
              <w:t>Inloggegevens niet tonen in code of link</w:t>
            </w:r>
          </w:p>
        </w:tc>
      </w:tr>
    </w:tbl>
    <w:p w14:paraId="7EAA7D86" w14:textId="77777777" w:rsidR="009E553C" w:rsidRPr="00145DB2" w:rsidRDefault="009E553C" w:rsidP="009E553C"/>
    <w:p w14:paraId="6D9E7962" w14:textId="77777777" w:rsidR="0015692D" w:rsidRPr="00145DB2" w:rsidRDefault="00D16A85" w:rsidP="0015692D">
      <w:pPr>
        <w:pStyle w:val="Kop2"/>
      </w:pPr>
      <w:bookmarkStart w:id="10" w:name="_Toc29370317"/>
      <w:r w:rsidRPr="00145DB2"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10"/>
    </w:p>
    <w:p w14:paraId="682DA107" w14:textId="417288A6" w:rsidR="00023E77" w:rsidRPr="00023E77" w:rsidRDefault="00023E77" w:rsidP="51AC2801">
      <w:pPr>
        <w:pStyle w:val="SPLinfo"/>
        <w:rPr>
          <w:i w:val="0"/>
          <w:iCs w:val="0"/>
        </w:rPr>
      </w:pPr>
      <w:r w:rsidRPr="51AC2801">
        <w:rPr>
          <w:i w:val="0"/>
          <w:iCs w:val="0"/>
        </w:rPr>
        <w:t xml:space="preserve">Als </w:t>
      </w:r>
      <w:r w:rsidR="005B3446" w:rsidRPr="51AC2801">
        <w:rPr>
          <w:i w:val="0"/>
          <w:iCs w:val="0"/>
        </w:rPr>
        <w:t>het eindproduct klaar is heeft het bedrijf een website waarin ze de laatste film-, muziek- en gamenieuwtjes heeft.</w:t>
      </w:r>
      <w:r w:rsidR="00B16778">
        <w:rPr>
          <w:i w:val="0"/>
          <w:iCs w:val="0"/>
        </w:rPr>
        <w:t xml:space="preserve"> Voor de betrokkenen betekend dit dat de </w:t>
      </w:r>
      <w:r w:rsidR="00BB7CE7">
        <w:rPr>
          <w:i w:val="0"/>
          <w:iCs w:val="0"/>
        </w:rPr>
        <w:t xml:space="preserve">site word bekeken door anderen en </w:t>
      </w:r>
      <w:r w:rsidR="000D3C89">
        <w:rPr>
          <w:i w:val="0"/>
          <w:iCs w:val="0"/>
        </w:rPr>
        <w:t>een positieve reactie van de mensen kan krijgen.</w:t>
      </w:r>
    </w:p>
    <w:p w14:paraId="368586E5" w14:textId="70F30615" w:rsidR="00B371B3" w:rsidRDefault="00B83D12" w:rsidP="00D74193">
      <w:pPr>
        <w:pStyle w:val="Kop2"/>
      </w:pPr>
      <w:bookmarkStart w:id="11" w:name="_Toc29370318"/>
      <w:r w:rsidRPr="00145DB2">
        <w:t>Advies over te realiseren oplossing</w:t>
      </w:r>
      <w:bookmarkEnd w:id="11"/>
    </w:p>
    <w:p w14:paraId="436F4F7A" w14:textId="626CBA5B" w:rsidR="00D74193" w:rsidRPr="00D74193" w:rsidRDefault="00D74193" w:rsidP="51AC2801">
      <w:pPr>
        <w:pStyle w:val="SPLinfo"/>
        <w:rPr>
          <w:i w:val="0"/>
          <w:iCs w:val="0"/>
        </w:rPr>
      </w:pPr>
      <w:r w:rsidRPr="51AC2801">
        <w:rPr>
          <w:i w:val="0"/>
          <w:iCs w:val="0"/>
        </w:rPr>
        <w:t xml:space="preserve">De oplossing van het probleem is dat we een website gaan maken waarmee je films, muziek en games kan raten, want dat bestond nog niet. We gebruiken de programmeertalen html, </w:t>
      </w:r>
      <w:proofErr w:type="spellStart"/>
      <w:r w:rsidRPr="51AC2801">
        <w:rPr>
          <w:i w:val="0"/>
          <w:iCs w:val="0"/>
        </w:rPr>
        <w:t>php</w:t>
      </w:r>
      <w:proofErr w:type="spellEnd"/>
      <w:r w:rsidRPr="51AC2801">
        <w:rPr>
          <w:i w:val="0"/>
          <w:iCs w:val="0"/>
        </w:rPr>
        <w:t xml:space="preserve"> en </w:t>
      </w:r>
      <w:proofErr w:type="spellStart"/>
      <w:r w:rsidRPr="51AC2801">
        <w:rPr>
          <w:i w:val="0"/>
          <w:iCs w:val="0"/>
        </w:rPr>
        <w:t>css</w:t>
      </w:r>
      <w:proofErr w:type="spellEnd"/>
      <w:r w:rsidRPr="51AC2801">
        <w:rPr>
          <w:i w:val="0"/>
          <w:iCs w:val="0"/>
        </w:rPr>
        <w:t xml:space="preserve">. We zorgen er ook voor dat </w:t>
      </w:r>
      <w:r w:rsidR="009367D7">
        <w:rPr>
          <w:i w:val="0"/>
          <w:iCs w:val="0"/>
        </w:rPr>
        <w:t xml:space="preserve">de wachtwoorden </w:t>
      </w:r>
      <w:proofErr w:type="spellStart"/>
      <w:r w:rsidR="009367D7">
        <w:rPr>
          <w:i w:val="0"/>
          <w:iCs w:val="0"/>
        </w:rPr>
        <w:t>enc</w:t>
      </w:r>
      <w:r w:rsidR="008006E8">
        <w:rPr>
          <w:i w:val="0"/>
          <w:iCs w:val="0"/>
        </w:rPr>
        <w:t>rypt</w:t>
      </w:r>
      <w:proofErr w:type="spellEnd"/>
      <w:r w:rsidR="008006E8">
        <w:rPr>
          <w:i w:val="0"/>
          <w:iCs w:val="0"/>
        </w:rPr>
        <w:t xml:space="preserve"> worden doormiddel van speciale </w:t>
      </w:r>
      <w:proofErr w:type="spellStart"/>
      <w:r w:rsidR="000851B5">
        <w:rPr>
          <w:i w:val="0"/>
          <w:iCs w:val="0"/>
        </w:rPr>
        <w:t>php</w:t>
      </w:r>
      <w:proofErr w:type="spellEnd"/>
      <w:r w:rsidR="000851B5">
        <w:rPr>
          <w:i w:val="0"/>
          <w:iCs w:val="0"/>
        </w:rPr>
        <w:t xml:space="preserve"> code die dit zo in de database stopt.</w:t>
      </w:r>
      <w:r w:rsidR="009367D7">
        <w:rPr>
          <w:i w:val="0"/>
          <w:iCs w:val="0"/>
        </w:rPr>
        <w:t xml:space="preserve"> </w:t>
      </w:r>
    </w:p>
    <w:p w14:paraId="24822208" w14:textId="77777777" w:rsidR="0015692D" w:rsidRPr="00145DB2" w:rsidRDefault="00DC10FC" w:rsidP="00DC10FC">
      <w:pPr>
        <w:pStyle w:val="Kop1"/>
      </w:pPr>
      <w:bookmarkStart w:id="12" w:name="_Toc29370319"/>
      <w:r w:rsidRPr="00145DB2">
        <w:t>Akkoord opdrachtgever</w:t>
      </w:r>
      <w:bookmarkEnd w:id="12"/>
    </w:p>
    <w:p w14:paraId="2F605A4F" w14:textId="77777777" w:rsidR="00DC10FC" w:rsidRPr="00145DB2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B11207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B11207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DC10FC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B11207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DC10FC">
            <w:pPr>
              <w:pStyle w:val="Geenafstand"/>
            </w:pPr>
          </w:p>
        </w:tc>
      </w:tr>
    </w:tbl>
    <w:p w14:paraId="6BD10528" w14:textId="77777777" w:rsidR="00DC10FC" w:rsidRPr="00145DB2" w:rsidRDefault="00DC10FC" w:rsidP="00DC10FC">
      <w:pPr>
        <w:pStyle w:val="Geenafstand"/>
      </w:pPr>
    </w:p>
    <w:sectPr w:rsidR="00DC10FC" w:rsidRPr="00145DB2" w:rsidSect="00870E91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5115" w14:textId="77777777" w:rsidR="005D7D06" w:rsidRDefault="005D7D06" w:rsidP="008A2B7E">
      <w:pPr>
        <w:spacing w:after="0" w:line="240" w:lineRule="auto"/>
      </w:pPr>
      <w:r>
        <w:separator/>
      </w:r>
    </w:p>
  </w:endnote>
  <w:endnote w:type="continuationSeparator" w:id="0">
    <w:p w14:paraId="0273AE23" w14:textId="77777777" w:rsidR="005D7D06" w:rsidRDefault="005D7D06" w:rsidP="008A2B7E">
      <w:pPr>
        <w:spacing w:after="0" w:line="240" w:lineRule="auto"/>
      </w:pPr>
      <w:r>
        <w:continuationSeparator/>
      </w:r>
    </w:p>
  </w:endnote>
  <w:endnote w:type="continuationNotice" w:id="1">
    <w:p w14:paraId="42895D8F" w14:textId="77777777" w:rsidR="00A3092A" w:rsidRDefault="00A30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C974" w14:textId="088A35B3" w:rsidR="008A2B7E" w:rsidRPr="00F33D86" w:rsidRDefault="00861504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58241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A7AB" w14:textId="77777777" w:rsidR="005D7D06" w:rsidRDefault="005D7D06" w:rsidP="008A2B7E">
      <w:pPr>
        <w:spacing w:after="0" w:line="240" w:lineRule="auto"/>
      </w:pPr>
      <w:r>
        <w:separator/>
      </w:r>
    </w:p>
  </w:footnote>
  <w:footnote w:type="continuationSeparator" w:id="0">
    <w:p w14:paraId="5D36FE2E" w14:textId="77777777" w:rsidR="005D7D06" w:rsidRDefault="005D7D06" w:rsidP="008A2B7E">
      <w:pPr>
        <w:spacing w:after="0" w:line="240" w:lineRule="auto"/>
      </w:pPr>
      <w:r>
        <w:continuationSeparator/>
      </w:r>
    </w:p>
  </w:footnote>
  <w:footnote w:type="continuationNotice" w:id="1">
    <w:p w14:paraId="2D5A6E32" w14:textId="77777777" w:rsidR="00A3092A" w:rsidRDefault="00A30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3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576894">
    <w:abstractNumId w:val="0"/>
  </w:num>
  <w:num w:numId="2" w16cid:durableId="104548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23E77"/>
    <w:rsid w:val="0004112B"/>
    <w:rsid w:val="0004495B"/>
    <w:rsid w:val="000534B2"/>
    <w:rsid w:val="00054F7C"/>
    <w:rsid w:val="000574C7"/>
    <w:rsid w:val="000851B5"/>
    <w:rsid w:val="000A74A2"/>
    <w:rsid w:val="000A7E21"/>
    <w:rsid w:val="000C7D42"/>
    <w:rsid w:val="000D3C89"/>
    <w:rsid w:val="000E5F37"/>
    <w:rsid w:val="00103384"/>
    <w:rsid w:val="0010454A"/>
    <w:rsid w:val="001103E7"/>
    <w:rsid w:val="0012351B"/>
    <w:rsid w:val="00142038"/>
    <w:rsid w:val="00145DB2"/>
    <w:rsid w:val="001502A4"/>
    <w:rsid w:val="0015692D"/>
    <w:rsid w:val="001822E8"/>
    <w:rsid w:val="001A2A1C"/>
    <w:rsid w:val="001A407D"/>
    <w:rsid w:val="001A79BC"/>
    <w:rsid w:val="001B53A7"/>
    <w:rsid w:val="001B61F8"/>
    <w:rsid w:val="001D1211"/>
    <w:rsid w:val="001D26E8"/>
    <w:rsid w:val="001E45D8"/>
    <w:rsid w:val="001F21CA"/>
    <w:rsid w:val="00206D35"/>
    <w:rsid w:val="002173F9"/>
    <w:rsid w:val="0022570A"/>
    <w:rsid w:val="00227C03"/>
    <w:rsid w:val="00230536"/>
    <w:rsid w:val="00235DF0"/>
    <w:rsid w:val="00240C64"/>
    <w:rsid w:val="00246B90"/>
    <w:rsid w:val="0028350C"/>
    <w:rsid w:val="00287F7B"/>
    <w:rsid w:val="00291E31"/>
    <w:rsid w:val="00294C9B"/>
    <w:rsid w:val="002C6CA9"/>
    <w:rsid w:val="002D5372"/>
    <w:rsid w:val="002E591D"/>
    <w:rsid w:val="0030202C"/>
    <w:rsid w:val="00323068"/>
    <w:rsid w:val="00341182"/>
    <w:rsid w:val="0034485D"/>
    <w:rsid w:val="00350A26"/>
    <w:rsid w:val="00352857"/>
    <w:rsid w:val="00354603"/>
    <w:rsid w:val="00371FF1"/>
    <w:rsid w:val="00376B1A"/>
    <w:rsid w:val="00382452"/>
    <w:rsid w:val="00384DB2"/>
    <w:rsid w:val="00385F31"/>
    <w:rsid w:val="003A24CA"/>
    <w:rsid w:val="003A2EE7"/>
    <w:rsid w:val="003D0335"/>
    <w:rsid w:val="003D74EA"/>
    <w:rsid w:val="003E1D29"/>
    <w:rsid w:val="003E7767"/>
    <w:rsid w:val="003F3BAC"/>
    <w:rsid w:val="00410BBD"/>
    <w:rsid w:val="00427A6E"/>
    <w:rsid w:val="00436361"/>
    <w:rsid w:val="00440A7C"/>
    <w:rsid w:val="00464DA2"/>
    <w:rsid w:val="0046597C"/>
    <w:rsid w:val="004669F7"/>
    <w:rsid w:val="00491D11"/>
    <w:rsid w:val="004B21FF"/>
    <w:rsid w:val="004D0D80"/>
    <w:rsid w:val="004D31ED"/>
    <w:rsid w:val="004F0416"/>
    <w:rsid w:val="004F2BCC"/>
    <w:rsid w:val="00504893"/>
    <w:rsid w:val="00532D56"/>
    <w:rsid w:val="00535819"/>
    <w:rsid w:val="00535E00"/>
    <w:rsid w:val="00555969"/>
    <w:rsid w:val="00561DE3"/>
    <w:rsid w:val="005621BB"/>
    <w:rsid w:val="005756B2"/>
    <w:rsid w:val="00577C71"/>
    <w:rsid w:val="0058383B"/>
    <w:rsid w:val="00591D98"/>
    <w:rsid w:val="00597D00"/>
    <w:rsid w:val="005A66D9"/>
    <w:rsid w:val="005B27AC"/>
    <w:rsid w:val="005B3446"/>
    <w:rsid w:val="005C6C8A"/>
    <w:rsid w:val="005D0910"/>
    <w:rsid w:val="005D7D06"/>
    <w:rsid w:val="00632B35"/>
    <w:rsid w:val="006351D7"/>
    <w:rsid w:val="0063546B"/>
    <w:rsid w:val="006642D3"/>
    <w:rsid w:val="00664B01"/>
    <w:rsid w:val="006829EB"/>
    <w:rsid w:val="006924DE"/>
    <w:rsid w:val="0069447D"/>
    <w:rsid w:val="006B55E8"/>
    <w:rsid w:val="006E1A0D"/>
    <w:rsid w:val="006F22A8"/>
    <w:rsid w:val="006F365B"/>
    <w:rsid w:val="00704456"/>
    <w:rsid w:val="0071476C"/>
    <w:rsid w:val="0071587A"/>
    <w:rsid w:val="00725920"/>
    <w:rsid w:val="007408C1"/>
    <w:rsid w:val="00741E0E"/>
    <w:rsid w:val="00753A38"/>
    <w:rsid w:val="0076561E"/>
    <w:rsid w:val="007657B8"/>
    <w:rsid w:val="007739E7"/>
    <w:rsid w:val="007A41F4"/>
    <w:rsid w:val="007C1CE4"/>
    <w:rsid w:val="007E3D3E"/>
    <w:rsid w:val="007F162D"/>
    <w:rsid w:val="007F4FA8"/>
    <w:rsid w:val="008006E8"/>
    <w:rsid w:val="00800E27"/>
    <w:rsid w:val="008145CF"/>
    <w:rsid w:val="008344A8"/>
    <w:rsid w:val="0085287A"/>
    <w:rsid w:val="00861504"/>
    <w:rsid w:val="00862E36"/>
    <w:rsid w:val="008705D8"/>
    <w:rsid w:val="00870E91"/>
    <w:rsid w:val="00886E8B"/>
    <w:rsid w:val="0088792D"/>
    <w:rsid w:val="00887BB0"/>
    <w:rsid w:val="00896809"/>
    <w:rsid w:val="008A2B7E"/>
    <w:rsid w:val="008A352F"/>
    <w:rsid w:val="008A796A"/>
    <w:rsid w:val="008D351A"/>
    <w:rsid w:val="008D71BC"/>
    <w:rsid w:val="008E3302"/>
    <w:rsid w:val="009059A5"/>
    <w:rsid w:val="00906C51"/>
    <w:rsid w:val="00907F82"/>
    <w:rsid w:val="00920E32"/>
    <w:rsid w:val="00925984"/>
    <w:rsid w:val="00931345"/>
    <w:rsid w:val="0093389B"/>
    <w:rsid w:val="009367D7"/>
    <w:rsid w:val="009500EE"/>
    <w:rsid w:val="009724C0"/>
    <w:rsid w:val="009737B0"/>
    <w:rsid w:val="00975127"/>
    <w:rsid w:val="009930CD"/>
    <w:rsid w:val="00996DDF"/>
    <w:rsid w:val="009B011E"/>
    <w:rsid w:val="009B6024"/>
    <w:rsid w:val="009B691A"/>
    <w:rsid w:val="009E2113"/>
    <w:rsid w:val="009E553C"/>
    <w:rsid w:val="009F09B7"/>
    <w:rsid w:val="009F41A2"/>
    <w:rsid w:val="00A12187"/>
    <w:rsid w:val="00A3092A"/>
    <w:rsid w:val="00A342D6"/>
    <w:rsid w:val="00A50A4E"/>
    <w:rsid w:val="00A5734C"/>
    <w:rsid w:val="00A62F6B"/>
    <w:rsid w:val="00A877A1"/>
    <w:rsid w:val="00A90494"/>
    <w:rsid w:val="00A92203"/>
    <w:rsid w:val="00A96680"/>
    <w:rsid w:val="00AA7D76"/>
    <w:rsid w:val="00AB49B4"/>
    <w:rsid w:val="00AB548F"/>
    <w:rsid w:val="00AC0040"/>
    <w:rsid w:val="00AC2091"/>
    <w:rsid w:val="00AD48DA"/>
    <w:rsid w:val="00AE23A0"/>
    <w:rsid w:val="00AF55D5"/>
    <w:rsid w:val="00B0250A"/>
    <w:rsid w:val="00B064AF"/>
    <w:rsid w:val="00B11207"/>
    <w:rsid w:val="00B13A7A"/>
    <w:rsid w:val="00B16778"/>
    <w:rsid w:val="00B202A4"/>
    <w:rsid w:val="00B2572A"/>
    <w:rsid w:val="00B27E85"/>
    <w:rsid w:val="00B371B3"/>
    <w:rsid w:val="00B44610"/>
    <w:rsid w:val="00B44FCD"/>
    <w:rsid w:val="00B57604"/>
    <w:rsid w:val="00B604C0"/>
    <w:rsid w:val="00B7300F"/>
    <w:rsid w:val="00B83D12"/>
    <w:rsid w:val="00B843E3"/>
    <w:rsid w:val="00B86427"/>
    <w:rsid w:val="00BA3CC7"/>
    <w:rsid w:val="00BB7CE7"/>
    <w:rsid w:val="00BC6DAA"/>
    <w:rsid w:val="00BE3B69"/>
    <w:rsid w:val="00BE6996"/>
    <w:rsid w:val="00C03A73"/>
    <w:rsid w:val="00C11737"/>
    <w:rsid w:val="00C156AF"/>
    <w:rsid w:val="00C27281"/>
    <w:rsid w:val="00C40AAB"/>
    <w:rsid w:val="00C54405"/>
    <w:rsid w:val="00C570DB"/>
    <w:rsid w:val="00C6710D"/>
    <w:rsid w:val="00C73B29"/>
    <w:rsid w:val="00C73ED0"/>
    <w:rsid w:val="00C852B8"/>
    <w:rsid w:val="00C93D3F"/>
    <w:rsid w:val="00CA2C35"/>
    <w:rsid w:val="00CB7FD5"/>
    <w:rsid w:val="00CD31D4"/>
    <w:rsid w:val="00CE017C"/>
    <w:rsid w:val="00CE7DD0"/>
    <w:rsid w:val="00CF09F1"/>
    <w:rsid w:val="00D16A85"/>
    <w:rsid w:val="00D303CB"/>
    <w:rsid w:val="00D45DB4"/>
    <w:rsid w:val="00D73541"/>
    <w:rsid w:val="00D74193"/>
    <w:rsid w:val="00D84A64"/>
    <w:rsid w:val="00D919B6"/>
    <w:rsid w:val="00D95726"/>
    <w:rsid w:val="00DB2E3B"/>
    <w:rsid w:val="00DB3978"/>
    <w:rsid w:val="00DC10FC"/>
    <w:rsid w:val="00DC2182"/>
    <w:rsid w:val="00DD129D"/>
    <w:rsid w:val="00DF4C20"/>
    <w:rsid w:val="00DF4D03"/>
    <w:rsid w:val="00E0464C"/>
    <w:rsid w:val="00E10E0D"/>
    <w:rsid w:val="00E13067"/>
    <w:rsid w:val="00E60B5D"/>
    <w:rsid w:val="00E62A5A"/>
    <w:rsid w:val="00E72841"/>
    <w:rsid w:val="00E7326A"/>
    <w:rsid w:val="00E84A1F"/>
    <w:rsid w:val="00EA0647"/>
    <w:rsid w:val="00EA5496"/>
    <w:rsid w:val="00EB41B2"/>
    <w:rsid w:val="00EC0C48"/>
    <w:rsid w:val="00EC278F"/>
    <w:rsid w:val="00EC7840"/>
    <w:rsid w:val="00EC7DE3"/>
    <w:rsid w:val="00ED3604"/>
    <w:rsid w:val="00EF45FE"/>
    <w:rsid w:val="00F22194"/>
    <w:rsid w:val="00F33D86"/>
    <w:rsid w:val="00F53C12"/>
    <w:rsid w:val="00F9359B"/>
    <w:rsid w:val="00F95B80"/>
    <w:rsid w:val="00FC4AB8"/>
    <w:rsid w:val="00FC4D17"/>
    <w:rsid w:val="00FD107C"/>
    <w:rsid w:val="00FE5DE4"/>
    <w:rsid w:val="00FF0350"/>
    <w:rsid w:val="0F4FB8D0"/>
    <w:rsid w:val="130A3DCB"/>
    <w:rsid w:val="2DCEF52C"/>
    <w:rsid w:val="51AC2801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1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l.ign.com/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rottentomatoes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mdb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F527D482BDEF4ECCB40EAF5D915A56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CF4BDE-B51B-4313-A6C7-0982968486DE}"/>
      </w:docPartPr>
      <w:docPartBody>
        <w:p w:rsidR="00000000" w:rsidRDefault="00535E00">
          <w:pPr>
            <w:pStyle w:val="F527D482BDEF4ECCB40EAF5D915A5698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BECCEACE4034D40A989EAD224D1B2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1D278E-AB65-4494-ACC9-40F42B83871F}"/>
      </w:docPartPr>
      <w:docPartBody>
        <w:p w:rsidR="00000000" w:rsidRDefault="00535E00">
          <w:pPr>
            <w:pStyle w:val="9BECCEACE4034D40A989EAD224D1B284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646957C9A78471D86505832108263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4FF943-F4BF-4DBD-9B0F-1BF1A95EDE5F}"/>
      </w:docPartPr>
      <w:docPartBody>
        <w:p w:rsidR="00000000" w:rsidRDefault="00535E00">
          <w:pPr>
            <w:pStyle w:val="9646957C9A78471D865058321082630E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0F5FB1"/>
    <w:rsid w:val="00535E00"/>
    <w:rsid w:val="00F0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03F049DFDB4247E094335B201CA07ED9">
    <w:name w:val="03F049DFDB4247E094335B201CA07ED9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  <w:style w:type="paragraph" w:customStyle="1" w:styleId="F527D482BDEF4ECCB40EAF5D915A5698">
    <w:name w:val="F527D482BDEF4ECCB40EAF5D915A5698"/>
    <w:rPr>
      <w:lang w:val="en-GB" w:eastAsia="en-GB"/>
    </w:rPr>
  </w:style>
  <w:style w:type="paragraph" w:customStyle="1" w:styleId="9BECCEACE4034D40A989EAD224D1B284">
    <w:name w:val="9BECCEACE4034D40A989EAD224D1B284"/>
    <w:rPr>
      <w:lang w:val="en-GB" w:eastAsia="en-GB"/>
    </w:rPr>
  </w:style>
  <w:style w:type="paragraph" w:customStyle="1" w:styleId="9646957C9A78471D865058321082630E">
    <w:name w:val="9646957C9A78471D865058321082630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60657656A02B4B841E1CE938EF868A" ma:contentTypeVersion="11" ma:contentTypeDescription="Een nieuw document maken." ma:contentTypeScope="" ma:versionID="fe7e15766742eb8601cefdc9e98fc20a">
  <xsd:schema xmlns:xsd="http://www.w3.org/2001/XMLSchema" xmlns:xs="http://www.w3.org/2001/XMLSchema" xmlns:p="http://schemas.microsoft.com/office/2006/metadata/properties" xmlns:ns2="0f0894e7-2260-43aa-9df2-6a5be027ca3e" xmlns:ns3="8a6a661d-8fa8-4dc7-b15b-1cc446722e55" targetNamespace="http://schemas.microsoft.com/office/2006/metadata/properties" ma:root="true" ma:fieldsID="631ac83d5a0a7506d3cbdf9d7486b7ab" ns2:_="" ns3:_="">
    <xsd:import namespace="0f0894e7-2260-43aa-9df2-6a5be027ca3e"/>
    <xsd:import namespace="8a6a661d-8fa8-4dc7-b15b-1cc446722e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894e7-2260-43aa-9df2-6a5be027ca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a661d-8fa8-4dc7-b15b-1cc446722e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d6765c0-2a59-4d4b-b785-2ca7f8c92b8a}" ma:internalName="TaxCatchAll" ma:showField="CatchAllData" ma:web="8a6a661d-8fa8-4dc7-b15b-1cc446722e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0894e7-2260-43aa-9df2-6a5be027ca3e" xsi:nil="true"/>
    <lcf76f155ced4ddcb4097134ff3c332f xmlns="0f0894e7-2260-43aa-9df2-6a5be027ca3e">
      <Terms xmlns="http://schemas.microsoft.com/office/infopath/2007/PartnerControls"/>
    </lcf76f155ced4ddcb4097134ff3c332f>
    <TaxCatchAll xmlns="8a6a661d-8fa8-4dc7-b15b-1cc446722e55" xsi:nil="true"/>
    <SharedWithUsers xmlns="8a6a661d-8fa8-4dc7-b15b-1cc446722e55">
      <UserInfo>
        <DisplayName>Dylan van der Horst</DisplayName>
        <AccountId>72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31335A9-E939-4F4F-949F-BD0201050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0894e7-2260-43aa-9df2-6a5be027ca3e"/>
    <ds:schemaRef ds:uri="8a6a661d-8fa8-4dc7-b15b-1cc446722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0f0894e7-2260-43aa-9df2-6a5be027ca3e"/>
    <ds:schemaRef ds:uri="8a6a661d-8fa8-4dc7-b15b-1cc446722e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Eisen.dotx</Template>
  <TotalTime>0</TotalTime>
  <Pages>5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Benjamin Porobic</cp:lastModifiedBy>
  <cp:revision>2</cp:revision>
  <cp:lastPrinted>2018-09-01T10:46:00Z</cp:lastPrinted>
  <dcterms:created xsi:type="dcterms:W3CDTF">2022-06-16T08:20:00Z</dcterms:created>
  <dcterms:modified xsi:type="dcterms:W3CDTF">2022-06-16T08:20:00Z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0x010100AD60657656A02B4B841E1CE938EF868A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  <property fmtid="{D5CDD505-2E9C-101B-9397-08002B2CF9AE}" pid="5" name="Tags">
    <vt:lpwstr/>
  </property>
  <property fmtid="{D5CDD505-2E9C-101B-9397-08002B2CF9AE}" pid="6" name="MediaServiceImageTags">
    <vt:lpwstr/>
  </property>
</Properties>
</file>